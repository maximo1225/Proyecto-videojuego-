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rsidR="00EB39C3" w:rsidRPr="00EB39C3" w:rsidRDefault="00EB39C3">
          <w:r w:rsidRPr="00EB39C3">
            <w:rPr>
              <w:noProof/>
              <w:lang w:val="es-US" w:eastAsia="es-US"/>
            </w:rPr>
            <mc:AlternateContent>
              <mc:Choice Requires="wpg">
                <w:drawing>
                  <wp:anchor distT="0" distB="0" distL="114300" distR="114300" simplePos="0" relativeHeight="251663360" behindDoc="0" locked="0" layoutInCell="1" allowOverlap="1" wp14:anchorId="7A8005EA" wp14:editId="1C6FCB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9162D9"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rsidR="00EB39C3" w:rsidRDefault="002945E9">
          <w:pPr>
            <w:rPr>
              <w:rStyle w:val="Textoennegrita"/>
              <w:caps/>
              <w:sz w:val="24"/>
              <w:szCs w:val="24"/>
            </w:rPr>
          </w:pPr>
          <w:r w:rsidRPr="002945E9">
            <w:rPr>
              <w:rStyle w:val="Textoennegrita"/>
              <w:caps/>
              <w:noProof/>
              <w:sz w:val="24"/>
              <w:szCs w:val="24"/>
              <w:lang w:val="es-US" w:eastAsia="es-US"/>
            </w:rPr>
            <mc:AlternateContent>
              <mc:Choice Requires="wps">
                <w:drawing>
                  <wp:anchor distT="45720" distB="45720" distL="114300" distR="114300" simplePos="0" relativeHeight="251669504" behindDoc="0" locked="0" layoutInCell="1" allowOverlap="1" wp14:anchorId="07DC2AAF" wp14:editId="245E2862">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16D4EC3C1BB840E793E72284ADB7E522"/>
                                  </w:placeholder>
                                  <w:showingPlcHd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B7680" w:rsidP="002945E9">
                                    <w:pPr>
                                      <w:jc w:val="center"/>
                                      <w:rPr>
                                        <w:rStyle w:val="Textoennegrita"/>
                                      </w:rPr>
                                    </w:pPr>
                                    <w:r w:rsidRPr="007B296D">
                                      <w:rPr>
                                        <w:rStyle w:val="Textodelmarcadordeposicin"/>
                                      </w:rPr>
                                      <w:t>[</w:t>
                                    </w:r>
                                    <w:r>
                                      <w:rPr>
                                        <w:rStyle w:val="Textodelmarcadordeposicin"/>
                                      </w:rPr>
                                      <w:t>Código, Grupo y Nombre de la Asignatura</w:t>
                                    </w:r>
                                    <w:r w:rsidRPr="007B296D">
                                      <w:rPr>
                                        <w:rStyle w:val="Textodelmarcadordeposicin"/>
                                      </w:rPr>
                                      <w:t>]</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sdt>
                                <w:sdtPr>
                                  <w:rPr>
                                    <w:rStyle w:val="Textoennegrita"/>
                                    <w:lang w:val="en-US"/>
                                  </w:rPr>
                                  <w:alias w:val="Título"/>
                                  <w:tag w:val=""/>
                                  <w:id w:val="737680125"/>
                                  <w:placeholder>
                                    <w:docPart w:val="DD4152CE71624C55ADA4323163595CE3"/>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p w:rsidR="008B7680" w:rsidRPr="00C84D4C" w:rsidRDefault="00581073" w:rsidP="002945E9">
                                    <w:pPr>
                                      <w:jc w:val="center"/>
                                      <w:rPr>
                                        <w:rStyle w:val="Textoennegrita"/>
                                      </w:rPr>
                                    </w:pPr>
                                    <w:r>
                                      <w:rPr>
                                        <w:rStyle w:val="Textoennegrita"/>
                                        <w:lang w:val="en-US"/>
                                      </w:rPr>
                                      <w:t>Tic-Tac-Toe</w:t>
                                    </w:r>
                                  </w:p>
                                </w:sdtContent>
                              </w:sdt>
                              <w:p w:rsidR="008B7680" w:rsidRPr="00C84D4C" w:rsidRDefault="008B7680" w:rsidP="002945E9">
                                <w:pPr>
                                  <w:jc w:val="center"/>
                                  <w:rPr>
                                    <w:rStyle w:val="Textoennegrita"/>
                                  </w:rPr>
                                </w:pPr>
                              </w:p>
                              <w:p w:rsidR="008B7680" w:rsidRPr="002945E9" w:rsidRDefault="008B7680" w:rsidP="002945E9">
                                <w:pPr>
                                  <w:jc w:val="center"/>
                                  <w:rPr>
                                    <w:rStyle w:val="Textoennegrita"/>
                                  </w:rPr>
                                </w:pPr>
                                <w:r w:rsidRPr="002945E9">
                                  <w:rPr>
                                    <w:rStyle w:val="Textoennegrita"/>
                                  </w:rPr>
                                  <w:t>Autores:</w:t>
                                </w:r>
                              </w:p>
                              <w:sdt>
                                <w:sdtPr>
                                  <w:rPr>
                                    <w:rStyle w:val="Textoennegrita"/>
                                    <w:lang w:val="en-US"/>
                                  </w:rPr>
                                  <w:alias w:val="Estudiante 1"/>
                                  <w:tag w:val=""/>
                                  <w:id w:val="-879247440"/>
                                  <w:placeholder>
                                    <w:docPart w:val="AE09390AB37E4EEB9B2A21A910E75600"/>
                                  </w:placeholder>
                                  <w:showingPlcHd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2945E9" w:rsidRDefault="008B7680" w:rsidP="002945E9">
                                    <w:pPr>
                                      <w:jc w:val="center"/>
                                      <w:rPr>
                                        <w:rStyle w:val="Textoennegrita"/>
                                      </w:rPr>
                                    </w:pPr>
                                    <w:r w:rsidRPr="007B296D">
                                      <w:rPr>
                                        <w:rStyle w:val="Textodelmarcadordeposicin"/>
                                      </w:rPr>
                                      <w:t>[</w:t>
                                    </w:r>
                                    <w:r>
                                      <w:rPr>
                                        <w:rStyle w:val="Textodelmarcadordeposicin"/>
                                      </w:rPr>
                                      <w:t>Matrícula y Nombre del Estudiante 1</w:t>
                                    </w:r>
                                    <w:r w:rsidRPr="007B296D">
                                      <w:rPr>
                                        <w:rStyle w:val="Textodelmarcadordeposicin"/>
                                      </w:rPr>
                                      <w:t>]</w:t>
                                    </w:r>
                                  </w:p>
                                </w:sdtContent>
                              </w:sdt>
                              <w:sdt>
                                <w:sdtPr>
                                  <w:rPr>
                                    <w:rStyle w:val="Textoennegrita"/>
                                    <w:lang w:val="en-US"/>
                                  </w:rPr>
                                  <w:alias w:val="Estudiante 2"/>
                                  <w:tag w:val=""/>
                                  <w:id w:val="519748302"/>
                                  <w:placeholder>
                                    <w:docPart w:val="5F72C6E9A4BD4D019320D1EE9966E283"/>
                                  </w:placeholder>
                                  <w:showingPlcHd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8B7680" w:rsidP="002945E9">
                                    <w:pPr>
                                      <w:jc w:val="center"/>
                                      <w:rPr>
                                        <w:rStyle w:val="Textoennegrita"/>
                                      </w:rPr>
                                    </w:pPr>
                                    <w:r w:rsidRPr="007B296D">
                                      <w:rPr>
                                        <w:rStyle w:val="Textodelmarcadordeposicin"/>
                                      </w:rPr>
                                      <w:t>[</w:t>
                                    </w:r>
                                    <w:r>
                                      <w:rPr>
                                        <w:rStyle w:val="Textodelmarcadordeposicin"/>
                                      </w:rPr>
                                      <w:t>Matrícula y Nombre del Estudiante 2</w:t>
                                    </w:r>
                                    <w:r w:rsidRPr="007B296D">
                                      <w:rPr>
                                        <w:rStyle w:val="Textodelmarcadordeposicin"/>
                                      </w:rPr>
                                      <w:t>]</w:t>
                                    </w:r>
                                  </w:p>
                                </w:sdtContent>
                              </w:sdt>
                              <w:sdt>
                                <w:sdtPr>
                                  <w:rPr>
                                    <w:rStyle w:val="Textoennegrita"/>
                                  </w:rPr>
                                  <w:alias w:val="Estudiante 3"/>
                                  <w:tag w:val=""/>
                                  <w:id w:val="1522898844"/>
                                  <w:placeholder>
                                    <w:docPart w:val="BAB69002FA334DBFB257110400E868A9"/>
                                  </w:placeholder>
                                  <w:showingPlcHdr/>
                                  <w:dataBinding w:prefixMappings="xmlns:ns0='http://schemas.microsoft.com/office/2006/coverPageProps' " w:xpath="/ns0:CoverPageProperties[1]/ns0:CompanyEmail[1]" w:storeItemID="{55AF091B-3C7A-41E3-B477-F2FDAA23CFDA}"/>
                                  <w:text/>
                                </w:sdtPr>
                                <w:sdtEndPr>
                                  <w:rPr>
                                    <w:rStyle w:val="Textoennegrita"/>
                                  </w:rPr>
                                </w:sdtEndPr>
                                <w:sdtContent>
                                  <w:p w:rsidR="008B7680" w:rsidRDefault="008B7680" w:rsidP="002945E9">
                                    <w:pPr>
                                      <w:jc w:val="center"/>
                                      <w:rPr>
                                        <w:rStyle w:val="Textoennegrita"/>
                                      </w:rPr>
                                    </w:pPr>
                                    <w:r w:rsidRPr="007B296D">
                                      <w:rPr>
                                        <w:rStyle w:val="Textodelmarcadordeposicin"/>
                                      </w:rPr>
                                      <w:t>[</w:t>
                                    </w:r>
                                    <w:r>
                                      <w:rPr>
                                        <w:rStyle w:val="Textodelmarcadordeposicin"/>
                                      </w:rPr>
                                      <w:t>Matrícula y Nombre del Estudiante 3</w:t>
                                    </w:r>
                                    <w:r w:rsidRPr="007B296D">
                                      <w:rPr>
                                        <w:rStyle w:val="Textodelmarcadordeposicin"/>
                                      </w:rPr>
                                      <w:t>]</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891EF36B5B9744CDB2EE7D0C97B3C427"/>
                                  </w:placeholder>
                                  <w:showingPlcHd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B7680" w:rsidP="002945E9">
                                    <w:pPr>
                                      <w:jc w:val="center"/>
                                      <w:rPr>
                                        <w:rStyle w:val="Textoennegrita"/>
                                      </w:rPr>
                                    </w:pPr>
                                    <w:r w:rsidRPr="007B296D">
                                      <w:rPr>
                                        <w:rStyle w:val="Textodelmarcadordeposicin"/>
                                      </w:rPr>
                                      <w:t>[</w:t>
                                    </w:r>
                                    <w:r>
                                      <w:rPr>
                                        <w:rStyle w:val="Textodelmarcadordeposicin"/>
                                      </w:rPr>
                                      <w:t>Título o Grado Científico y Nombre del Tutor/Profesor</w:t>
                                    </w:r>
                                    <w:r w:rsidRPr="007B296D">
                                      <w:rPr>
                                        <w:rStyle w:val="Textodelmarcadordeposicin"/>
                                      </w:rPr>
                                      <w:t>]</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117995"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C689066061154A838BD2F3DFDDBE3C08"/>
                                    </w:placeholder>
                                    <w:showingPlcHdr/>
                                    <w:date>
                                      <w:dateFormat w:val="dddd, dd' de 'MMMM' de 'yyyy"/>
                                      <w:lid w:val="es-DO"/>
                                      <w:storeMappedDataAs w:val="dateTime"/>
                                      <w:calendar w:val="gregorian"/>
                                    </w:date>
                                  </w:sdtPr>
                                  <w:sdtEndPr/>
                                  <w:sdtContent>
                                    <w:r w:rsidR="008B7680">
                                      <w:rPr>
                                        <w:rStyle w:val="Textodelmarcadordeposicin"/>
                                      </w:rPr>
                                      <w:t>[F</w:t>
                                    </w:r>
                                    <w:r w:rsidR="008B7680" w:rsidRPr="00523D34">
                                      <w:rPr>
                                        <w:rStyle w:val="Textodelmarcadordeposicin"/>
                                      </w:rPr>
                                      <w:t>echa de Entrega]</w:t>
                                    </w:r>
                                  </w:sdtContent>
                                </w:sdt>
                              </w:p>
                              <w:p w:rsidR="008B7680" w:rsidRPr="002945E9" w:rsidRDefault="008B7680"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C2AAF"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16D4EC3C1BB840E793E72284ADB7E522"/>
                            </w:placeholder>
                            <w:showingPlcHd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B7680" w:rsidP="002945E9">
                              <w:pPr>
                                <w:jc w:val="center"/>
                                <w:rPr>
                                  <w:rStyle w:val="Textoennegrita"/>
                                </w:rPr>
                              </w:pPr>
                              <w:r w:rsidRPr="007B296D">
                                <w:rPr>
                                  <w:rStyle w:val="Textodelmarcadordeposicin"/>
                                </w:rPr>
                                <w:t>[</w:t>
                              </w:r>
                              <w:r>
                                <w:rPr>
                                  <w:rStyle w:val="Textodelmarcadordeposicin"/>
                                </w:rPr>
                                <w:t>Código, Grupo y Nombre de la Asignatura</w:t>
                              </w:r>
                              <w:r w:rsidRPr="007B296D">
                                <w:rPr>
                                  <w:rStyle w:val="Textodelmarcadordeposicin"/>
                                </w:rPr>
                                <w:t>]</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sdt>
                          <w:sdtPr>
                            <w:rPr>
                              <w:rStyle w:val="Textoennegrita"/>
                              <w:lang w:val="en-US"/>
                            </w:rPr>
                            <w:alias w:val="Título"/>
                            <w:tag w:val=""/>
                            <w:id w:val="737680125"/>
                            <w:placeholder>
                              <w:docPart w:val="DD4152CE71624C55ADA4323163595CE3"/>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p w:rsidR="008B7680" w:rsidRPr="00C84D4C" w:rsidRDefault="00581073" w:rsidP="002945E9">
                              <w:pPr>
                                <w:jc w:val="center"/>
                                <w:rPr>
                                  <w:rStyle w:val="Textoennegrita"/>
                                </w:rPr>
                              </w:pPr>
                              <w:r>
                                <w:rPr>
                                  <w:rStyle w:val="Textoennegrita"/>
                                  <w:lang w:val="en-US"/>
                                </w:rPr>
                                <w:t>Tic-Tac-Toe</w:t>
                              </w:r>
                            </w:p>
                          </w:sdtContent>
                        </w:sdt>
                        <w:p w:rsidR="008B7680" w:rsidRPr="00C84D4C" w:rsidRDefault="008B7680" w:rsidP="002945E9">
                          <w:pPr>
                            <w:jc w:val="center"/>
                            <w:rPr>
                              <w:rStyle w:val="Textoennegrita"/>
                            </w:rPr>
                          </w:pPr>
                        </w:p>
                        <w:p w:rsidR="008B7680" w:rsidRPr="002945E9" w:rsidRDefault="008B7680" w:rsidP="002945E9">
                          <w:pPr>
                            <w:jc w:val="center"/>
                            <w:rPr>
                              <w:rStyle w:val="Textoennegrita"/>
                            </w:rPr>
                          </w:pPr>
                          <w:r w:rsidRPr="002945E9">
                            <w:rPr>
                              <w:rStyle w:val="Textoennegrita"/>
                            </w:rPr>
                            <w:t>Autores:</w:t>
                          </w:r>
                        </w:p>
                        <w:sdt>
                          <w:sdtPr>
                            <w:rPr>
                              <w:rStyle w:val="Textoennegrita"/>
                              <w:lang w:val="en-US"/>
                            </w:rPr>
                            <w:alias w:val="Estudiante 1"/>
                            <w:tag w:val=""/>
                            <w:id w:val="-879247440"/>
                            <w:placeholder>
                              <w:docPart w:val="AE09390AB37E4EEB9B2A21A910E75600"/>
                            </w:placeholder>
                            <w:showingPlcHd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2945E9" w:rsidRDefault="008B7680" w:rsidP="002945E9">
                              <w:pPr>
                                <w:jc w:val="center"/>
                                <w:rPr>
                                  <w:rStyle w:val="Textoennegrita"/>
                                </w:rPr>
                              </w:pPr>
                              <w:r w:rsidRPr="007B296D">
                                <w:rPr>
                                  <w:rStyle w:val="Textodelmarcadordeposicin"/>
                                </w:rPr>
                                <w:t>[</w:t>
                              </w:r>
                              <w:r>
                                <w:rPr>
                                  <w:rStyle w:val="Textodelmarcadordeposicin"/>
                                </w:rPr>
                                <w:t>Matrícula y Nombre del Estudiante 1</w:t>
                              </w:r>
                              <w:r w:rsidRPr="007B296D">
                                <w:rPr>
                                  <w:rStyle w:val="Textodelmarcadordeposicin"/>
                                </w:rPr>
                                <w:t>]</w:t>
                              </w:r>
                            </w:p>
                          </w:sdtContent>
                        </w:sdt>
                        <w:sdt>
                          <w:sdtPr>
                            <w:rPr>
                              <w:rStyle w:val="Textoennegrita"/>
                              <w:lang w:val="en-US"/>
                            </w:rPr>
                            <w:alias w:val="Estudiante 2"/>
                            <w:tag w:val=""/>
                            <w:id w:val="519748302"/>
                            <w:placeholder>
                              <w:docPart w:val="5F72C6E9A4BD4D019320D1EE9966E283"/>
                            </w:placeholder>
                            <w:showingPlcHd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8B7680" w:rsidP="002945E9">
                              <w:pPr>
                                <w:jc w:val="center"/>
                                <w:rPr>
                                  <w:rStyle w:val="Textoennegrita"/>
                                </w:rPr>
                              </w:pPr>
                              <w:r w:rsidRPr="007B296D">
                                <w:rPr>
                                  <w:rStyle w:val="Textodelmarcadordeposicin"/>
                                </w:rPr>
                                <w:t>[</w:t>
                              </w:r>
                              <w:r>
                                <w:rPr>
                                  <w:rStyle w:val="Textodelmarcadordeposicin"/>
                                </w:rPr>
                                <w:t>Matrícula y Nombre del Estudiante 2</w:t>
                              </w:r>
                              <w:r w:rsidRPr="007B296D">
                                <w:rPr>
                                  <w:rStyle w:val="Textodelmarcadordeposicin"/>
                                </w:rPr>
                                <w:t>]</w:t>
                              </w:r>
                            </w:p>
                          </w:sdtContent>
                        </w:sdt>
                        <w:sdt>
                          <w:sdtPr>
                            <w:rPr>
                              <w:rStyle w:val="Textoennegrita"/>
                            </w:rPr>
                            <w:alias w:val="Estudiante 3"/>
                            <w:tag w:val=""/>
                            <w:id w:val="1522898844"/>
                            <w:placeholder>
                              <w:docPart w:val="BAB69002FA334DBFB257110400E868A9"/>
                            </w:placeholder>
                            <w:showingPlcHdr/>
                            <w:dataBinding w:prefixMappings="xmlns:ns0='http://schemas.microsoft.com/office/2006/coverPageProps' " w:xpath="/ns0:CoverPageProperties[1]/ns0:CompanyEmail[1]" w:storeItemID="{55AF091B-3C7A-41E3-B477-F2FDAA23CFDA}"/>
                            <w:text/>
                          </w:sdtPr>
                          <w:sdtEndPr>
                            <w:rPr>
                              <w:rStyle w:val="Textoennegrita"/>
                            </w:rPr>
                          </w:sdtEndPr>
                          <w:sdtContent>
                            <w:p w:rsidR="008B7680" w:rsidRDefault="008B7680" w:rsidP="002945E9">
                              <w:pPr>
                                <w:jc w:val="center"/>
                                <w:rPr>
                                  <w:rStyle w:val="Textoennegrita"/>
                                </w:rPr>
                              </w:pPr>
                              <w:r w:rsidRPr="007B296D">
                                <w:rPr>
                                  <w:rStyle w:val="Textodelmarcadordeposicin"/>
                                </w:rPr>
                                <w:t>[</w:t>
                              </w:r>
                              <w:r>
                                <w:rPr>
                                  <w:rStyle w:val="Textodelmarcadordeposicin"/>
                                </w:rPr>
                                <w:t>Matrícula y Nombre del Estudiante 3</w:t>
                              </w:r>
                              <w:r w:rsidRPr="007B296D">
                                <w:rPr>
                                  <w:rStyle w:val="Textodelmarcadordeposicin"/>
                                </w:rPr>
                                <w:t>]</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891EF36B5B9744CDB2EE7D0C97B3C427"/>
                            </w:placeholder>
                            <w:showingPlcHd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B7680" w:rsidP="002945E9">
                              <w:pPr>
                                <w:jc w:val="center"/>
                                <w:rPr>
                                  <w:rStyle w:val="Textoennegrita"/>
                                </w:rPr>
                              </w:pPr>
                              <w:r w:rsidRPr="007B296D">
                                <w:rPr>
                                  <w:rStyle w:val="Textodelmarcadordeposicin"/>
                                </w:rPr>
                                <w:t>[</w:t>
                              </w:r>
                              <w:r>
                                <w:rPr>
                                  <w:rStyle w:val="Textodelmarcadordeposicin"/>
                                </w:rPr>
                                <w:t>Título o Grado Científico y Nombre del Tutor/Profesor</w:t>
                              </w:r>
                              <w:r w:rsidRPr="007B296D">
                                <w:rPr>
                                  <w:rStyle w:val="Textodelmarcadordeposicin"/>
                                </w:rPr>
                                <w:t>]</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117995"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C689066061154A838BD2F3DFDDBE3C08"/>
                              </w:placeholder>
                              <w:showingPlcHdr/>
                              <w:date>
                                <w:dateFormat w:val="dddd, dd' de 'MMMM' de 'yyyy"/>
                                <w:lid w:val="es-DO"/>
                                <w:storeMappedDataAs w:val="dateTime"/>
                                <w:calendar w:val="gregorian"/>
                              </w:date>
                            </w:sdtPr>
                            <w:sdtEndPr/>
                            <w:sdtContent>
                              <w:r w:rsidR="008B7680">
                                <w:rPr>
                                  <w:rStyle w:val="Textodelmarcadordeposicin"/>
                                </w:rPr>
                                <w:t>[F</w:t>
                              </w:r>
                              <w:r w:rsidR="008B7680" w:rsidRPr="00523D34">
                                <w:rPr>
                                  <w:rStyle w:val="Textodelmarcadordeposicin"/>
                                </w:rPr>
                                <w:t>echa de Entrega]</w:t>
                              </w:r>
                            </w:sdtContent>
                          </w:sdt>
                        </w:p>
                        <w:p w:rsidR="008B7680" w:rsidRPr="002945E9" w:rsidRDefault="008B7680" w:rsidP="002945E9">
                          <w:pPr>
                            <w:jc w:val="center"/>
                            <w:rPr>
                              <w:rStyle w:val="Textoennegrita"/>
                            </w:rPr>
                          </w:pPr>
                        </w:p>
                      </w:txbxContent>
                    </v:textbox>
                    <w10:wrap type="square" anchorx="margin"/>
                  </v:shape>
                </w:pict>
              </mc:Fallback>
            </mc:AlternateContent>
          </w:r>
          <w:r w:rsidR="00606FAE" w:rsidRPr="00606FAE">
            <w:rPr>
              <w:rStyle w:val="Textoennegrita"/>
              <w:noProof/>
              <w:lang w:val="es-US" w:eastAsia="es-US"/>
            </w:rPr>
            <mc:AlternateContent>
              <mc:Choice Requires="wps">
                <w:drawing>
                  <wp:anchor distT="45720" distB="45720" distL="114300" distR="114300" simplePos="0" relativeHeight="251667456" behindDoc="0" locked="0" layoutInCell="1" allowOverlap="1" wp14:anchorId="4B4002E7" wp14:editId="71BC46CF">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4002E7"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val="es-US" w:eastAsia="es-US"/>
            </w:rPr>
            <w:drawing>
              <wp:anchor distT="0" distB="0" distL="114300" distR="114300" simplePos="0" relativeHeight="251665408" behindDoc="0" locked="0" layoutInCell="1" allowOverlap="1" wp14:anchorId="5EF56CCE" wp14:editId="085C138D">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bookmarkStart w:id="0" w:name="_GoBack" w:displacedByCustomXml="next"/>
        <w:bookmarkEnd w:id="0" w:displacedByCustomXml="next"/>
      </w:sdtContent>
    </w:sdt>
    <w:p w:rsidR="00EB39C3" w:rsidRDefault="00EB39C3" w:rsidP="00EB39C3">
      <w:pPr>
        <w:pStyle w:val="Encabezado"/>
      </w:pPr>
      <w:r w:rsidRPr="00EB39C3">
        <w:lastRenderedPageBreak/>
        <w:tab/>
      </w:r>
    </w:p>
    <w:p w:rsidR="000970AE" w:rsidRDefault="001D46AC" w:rsidP="000F13B3">
      <w:pPr>
        <w:pStyle w:val="Ttulo1"/>
      </w:pPr>
      <w:bookmarkStart w:id="1" w:name="_Toc409432871"/>
      <w:r>
        <w:t>Resumen / Abstracto</w:t>
      </w:r>
      <w:r w:rsidR="000F13B3">
        <w:t xml:space="preserve"> del Problema</w:t>
      </w:r>
      <w:bookmarkEnd w:id="1"/>
    </w:p>
    <w:sdt>
      <w:sdtPr>
        <w:alias w:val="Definición del Problema"/>
        <w:tag w:val="Definición del Problema"/>
        <w:id w:val="-1245800500"/>
        <w:lock w:val="sdtLocked"/>
        <w:placeholder>
          <w:docPart w:val="E297CD574BF8438380EEAC9943FB7844"/>
        </w:placeholder>
      </w:sdtPr>
      <w:sdtEndPr/>
      <w:sdtContent>
        <w:p w:rsidR="0038559A" w:rsidRDefault="0038559A" w:rsidP="0038559A">
          <w:pPr>
            <w:jc w:val="both"/>
          </w:pPr>
          <w:r>
            <w:t xml:space="preserve">Tic Tac Toe es un juego de estrategia en el cual existe un tablero de dimensión 3x3 o 5x5 en el que juegan dos jugadores (X u O). Un jugador gana si consigue tener una línea de 3 de sus símbolos: la línea puede ser horizontal, vertical o diagonal. Cada jugador solo debe colocar su símbolo una vez por turno y no debe ser sobre una casilla ya jugada. En caso de que el jugador haga trampa el ganador será el otro. Se debe conseguir realizar una línea recta o diagonal por símbolo.  </w:t>
          </w:r>
        </w:p>
        <w:p w:rsidR="0038559A" w:rsidRDefault="0038559A" w:rsidP="0038559A">
          <w:pPr>
            <w:jc w:val="both"/>
          </w:pPr>
        </w:p>
        <w:p w:rsidR="0038559A" w:rsidRDefault="0038559A" w:rsidP="0038559A">
          <w:pPr>
            <w:jc w:val="both"/>
            <w:rPr>
              <w:lang w:val="en-US"/>
            </w:rPr>
          </w:pPr>
          <w:r>
            <w:rPr>
              <w:lang w:val="en-US"/>
            </w:rPr>
            <w:t xml:space="preserve">Tic Tac Toe is a strategy game in which there is a board of dimension 3x3 in which two-player play (X or O). One player wins and tries to obtain a line of 3 symbols: the line could be horizontal, vertical or diagonal. Each player can only put one symbol at time for each turn and cannot put the symbol over a cell that already has been played. In case the player cheats in the game the other player will be the winner. There should be a straight line or a diagonal line for each symbol. </w:t>
          </w:r>
        </w:p>
        <w:p w:rsidR="00BA3C36" w:rsidRDefault="00117995" w:rsidP="0038559A"/>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TDC"/>
          </w:pPr>
          <w:r>
            <w:rPr>
              <w:lang w:val="es-ES"/>
            </w:rPr>
            <w:t>Tabla de contenido</w:t>
          </w:r>
        </w:p>
        <w:p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38559A">
              <w:rPr>
                <w:noProof/>
                <w:webHidden/>
              </w:rPr>
              <w:t>1</w:t>
            </w:r>
            <w:r w:rsidR="004A309A">
              <w:rPr>
                <w:noProof/>
                <w:webHidden/>
              </w:rPr>
              <w:fldChar w:fldCharType="end"/>
            </w:r>
          </w:hyperlink>
        </w:p>
        <w:p w:rsidR="004A309A" w:rsidRDefault="00117995">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38559A">
              <w:rPr>
                <w:noProof/>
                <w:webHidden/>
              </w:rPr>
              <w:t>2</w:t>
            </w:r>
            <w:r w:rsidR="004A309A">
              <w:rPr>
                <w:noProof/>
                <w:webHidden/>
              </w:rPr>
              <w:fldChar w:fldCharType="end"/>
            </w:r>
          </w:hyperlink>
        </w:p>
        <w:p w:rsidR="004A309A" w:rsidRDefault="00117995">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38559A">
              <w:rPr>
                <w:noProof/>
                <w:webHidden/>
              </w:rPr>
              <w:t>2</w:t>
            </w:r>
            <w:r w:rsidR="004A309A">
              <w:rPr>
                <w:noProof/>
                <w:webHidden/>
              </w:rPr>
              <w:fldChar w:fldCharType="end"/>
            </w:r>
          </w:hyperlink>
        </w:p>
        <w:p w:rsidR="004A309A" w:rsidRDefault="00117995">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38559A">
              <w:rPr>
                <w:noProof/>
                <w:webHidden/>
              </w:rPr>
              <w:t>2</w:t>
            </w:r>
            <w:r w:rsidR="004A309A">
              <w:rPr>
                <w:noProof/>
                <w:webHidden/>
              </w:rPr>
              <w:fldChar w:fldCharType="end"/>
            </w:r>
          </w:hyperlink>
        </w:p>
        <w:p w:rsidR="004A309A" w:rsidRDefault="00117995">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38559A">
              <w:rPr>
                <w:noProof/>
                <w:webHidden/>
              </w:rPr>
              <w:t>2</w:t>
            </w:r>
            <w:r w:rsidR="004A309A">
              <w:rPr>
                <w:noProof/>
                <w:webHidden/>
              </w:rPr>
              <w:fldChar w:fldCharType="end"/>
            </w:r>
          </w:hyperlink>
        </w:p>
        <w:p w:rsidR="004A309A" w:rsidRDefault="00117995">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38559A">
              <w:rPr>
                <w:noProof/>
                <w:webHidden/>
              </w:rPr>
              <w:t>2</w:t>
            </w:r>
            <w:r w:rsidR="004A309A">
              <w:rPr>
                <w:noProof/>
                <w:webHidden/>
              </w:rPr>
              <w:fldChar w:fldCharType="end"/>
            </w:r>
          </w:hyperlink>
        </w:p>
        <w:p w:rsidR="004A309A" w:rsidRDefault="00117995">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38559A">
              <w:rPr>
                <w:noProof/>
                <w:webHidden/>
              </w:rPr>
              <w:t>2</w:t>
            </w:r>
            <w:r w:rsidR="004A309A">
              <w:rPr>
                <w:noProof/>
                <w:webHidden/>
              </w:rPr>
              <w:fldChar w:fldCharType="end"/>
            </w:r>
          </w:hyperlink>
        </w:p>
        <w:p w:rsidR="004A309A" w:rsidRDefault="00117995">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38559A">
              <w:rPr>
                <w:noProof/>
                <w:webHidden/>
              </w:rPr>
              <w:t>2</w:t>
            </w:r>
            <w:r w:rsidR="004A309A">
              <w:rPr>
                <w:noProof/>
                <w:webHidden/>
              </w:rPr>
              <w:fldChar w:fldCharType="end"/>
            </w:r>
          </w:hyperlink>
        </w:p>
        <w:p w:rsidR="004A309A" w:rsidRDefault="00117995">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38559A">
              <w:rPr>
                <w:noProof/>
                <w:webHidden/>
              </w:rPr>
              <w:t>2</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Ttulo1"/>
      </w:pPr>
      <w:bookmarkStart w:id="2" w:name="_Toc409432872"/>
      <w:r>
        <w:lastRenderedPageBreak/>
        <w:t>Análisis</w:t>
      </w:r>
      <w:bookmarkEnd w:id="2"/>
    </w:p>
    <w:sdt>
      <w:sdtPr>
        <w:alias w:val="Análisis"/>
        <w:tag w:val="Análisis"/>
        <w:id w:val="-1137634264"/>
        <w:placeholder>
          <w:docPart w:val="8C69871C7E67417ABDD2D69EFDDDF834"/>
        </w:placeholder>
      </w:sdtPr>
      <w:sdtEndPr/>
      <w:sdtContent>
        <w:p w:rsidR="0038559A" w:rsidRDefault="0038559A" w:rsidP="0038559A">
          <w:pPr>
            <w:jc w:val="both"/>
          </w:pPr>
          <w:r>
            <w:t xml:space="preserve">Este juego será desarrollado en </w:t>
          </w:r>
          <w:proofErr w:type="spellStart"/>
          <w:r>
            <w:t>Unity</w:t>
          </w:r>
          <w:proofErr w:type="spellEnd"/>
          <w:r>
            <w:t xml:space="preserve"> 3D, el cual es un motor de plataforma cruzada utilizado para desarrollar video juegos para dispositivos tales como móviles, PC, consolas de video juego, y sitios web.</w:t>
          </w:r>
        </w:p>
        <w:p w:rsidR="0038559A" w:rsidRDefault="0038559A" w:rsidP="0038559A">
          <w:pPr>
            <w:jc w:val="both"/>
          </w:pPr>
          <w:r>
            <w:t>El juego Tic-Tac-Toe es un juego muy simple, en donde dos jugadores tratan de completar una fila, columna o dia</w:t>
          </w:r>
          <w:r>
            <w:t>gonal con tres X o tres O en un</w:t>
          </w:r>
          <w:r>
            <w:t xml:space="preserve"> tablero 3x3. Al empezar el juego, este empieza con X y luego la O. Al juego ser bien simple los jugadores</w:t>
          </w:r>
          <w:r>
            <w:t xml:space="preserve"> no tardan en darse cuenta que </w:t>
          </w:r>
          <w:r>
            <w:t xml:space="preserve">el juego siempre termina empatado sin importar con que símbolo este empiece porque al tablero ser pequeño hay una jugada </w:t>
          </w:r>
          <w:r>
            <w:t>óptima</w:t>
          </w:r>
          <w:r>
            <w:t xml:space="preserve"> para ambos jugadores y esto hace que el juego siempre quede empatado en el momento que ambos jugadores notan la mejor jugada. </w:t>
          </w:r>
          <w:r>
            <w:t>Más</w:t>
          </w:r>
          <w:r>
            <w:t xml:space="preserve"> abajo se puede ver ejemplos de jugadas en las imágenes que dan una idea de </w:t>
          </w:r>
          <w:r>
            <w:t>cómo</w:t>
          </w:r>
          <w:r>
            <w:t xml:space="preserve"> es el juego.</w:t>
          </w:r>
        </w:p>
        <w:p w:rsidR="0038559A" w:rsidRDefault="0038559A" w:rsidP="0038559A">
          <w:pPr>
            <w:jc w:val="center"/>
            <w:rPr>
              <w:color w:val="808080"/>
            </w:rPr>
          </w:pPr>
          <w:r>
            <w:rPr>
              <w:noProof/>
              <w:lang w:val="es-US" w:eastAsia="es-US"/>
            </w:rPr>
            <w:drawing>
              <wp:inline distT="0" distB="0" distL="0" distR="0" wp14:anchorId="733672CA" wp14:editId="0ADE9AFC">
                <wp:extent cx="4400550" cy="7334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stretch>
                          <a:fillRect/>
                        </a:stretch>
                      </pic:blipFill>
                      <pic:spPr bwMode="auto">
                        <a:xfrm>
                          <a:off x="0" y="0"/>
                          <a:ext cx="4400550" cy="733425"/>
                        </a:xfrm>
                        <a:prstGeom prst="rect">
                          <a:avLst/>
                        </a:prstGeom>
                        <a:noFill/>
                        <a:ln w="9525">
                          <a:noFill/>
                          <a:miter lim="800000"/>
                          <a:headEnd/>
                          <a:tailEnd/>
                        </a:ln>
                      </pic:spPr>
                    </pic:pic>
                  </a:graphicData>
                </a:graphic>
              </wp:inline>
            </w:drawing>
          </w:r>
        </w:p>
        <w:p w:rsidR="00BA3C36" w:rsidRPr="001D46AC" w:rsidRDefault="0038559A" w:rsidP="0038559A">
          <w:pPr>
            <w:jc w:val="center"/>
            <w:rPr>
              <w:color w:val="808080"/>
            </w:rPr>
          </w:pPr>
          <w:r>
            <w:rPr>
              <w:noProof/>
              <w:lang w:val="es-US" w:eastAsia="es-US"/>
            </w:rPr>
            <w:drawing>
              <wp:inline distT="0" distB="0" distL="0" distR="0" wp14:anchorId="47BFA7AF" wp14:editId="1E90CB9A">
                <wp:extent cx="5610225" cy="73342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stretch>
                          <a:fillRect/>
                        </a:stretch>
                      </pic:blipFill>
                      <pic:spPr bwMode="auto">
                        <a:xfrm>
                          <a:off x="0" y="0"/>
                          <a:ext cx="5610225" cy="733425"/>
                        </a:xfrm>
                        <a:prstGeom prst="rect">
                          <a:avLst/>
                        </a:prstGeom>
                        <a:noFill/>
                        <a:ln w="9525">
                          <a:noFill/>
                          <a:miter lim="800000"/>
                          <a:headEnd/>
                          <a:tailEnd/>
                        </a:ln>
                      </pic:spPr>
                    </pic:pic>
                  </a:graphicData>
                </a:graphic>
              </wp:inline>
            </w:drawing>
          </w:r>
        </w:p>
      </w:sdtContent>
    </w:sdt>
    <w:p w:rsidR="00BA3C36" w:rsidRDefault="00BA3C36" w:rsidP="00BA3C36">
      <w:r>
        <w:br w:type="page"/>
      </w:r>
    </w:p>
    <w:p w:rsidR="00BA3C36" w:rsidRDefault="007A3798" w:rsidP="00EF48AA">
      <w:pPr>
        <w:pStyle w:val="Ttulo1"/>
      </w:pPr>
      <w:bookmarkStart w:id="3" w:name="_Toc409432873"/>
      <w:r>
        <w:lastRenderedPageBreak/>
        <w:t>Cuerpo del Informe</w:t>
      </w:r>
      <w:bookmarkEnd w:id="3"/>
    </w:p>
    <w:sdt>
      <w:sdtPr>
        <w:alias w:val="Diseño"/>
        <w:tag w:val="Diseño"/>
        <w:id w:val="-2123360990"/>
        <w:placeholder>
          <w:docPart w:val="2C97AB67F1194850A3CB6FDAC5EF6C2B"/>
        </w:placeholder>
        <w:showingPlcHdr/>
      </w:sdtPr>
      <w:sdtEndPr/>
      <w:sdtContent>
        <w:p w:rsidR="007A3798" w:rsidRPr="007A3798" w:rsidRDefault="007A3798" w:rsidP="007A3798">
          <w:pPr>
            <w:rPr>
              <w:rStyle w:val="Textodelmarcadordeposicin"/>
            </w:rPr>
          </w:pPr>
          <w:r w:rsidRPr="007A3798">
            <w:rPr>
              <w:rStyle w:val="Textodelmarcadordeposicin"/>
            </w:rPr>
            <w:t>El cuerpo del informe se estructura en dos capítulos:</w:t>
          </w:r>
        </w:p>
        <w:p w:rsidR="007A3798" w:rsidRPr="007A3798" w:rsidRDefault="007A3798" w:rsidP="007A3798">
          <w:pPr>
            <w:rPr>
              <w:rStyle w:val="Textodelmarcadordeposicin"/>
            </w:rPr>
          </w:pPr>
          <w:r w:rsidRPr="007A3798">
            <w:rPr>
              <w:rStyle w:val="Textodelmarcadordeposicin"/>
            </w:rPr>
            <w:t>-</w:t>
          </w:r>
          <w:r w:rsidRPr="007A3798">
            <w:rPr>
              <w:rStyle w:val="Textodelmarcadordeposicin"/>
            </w:rPr>
            <w:tab/>
            <w:t>Capítulo 1 – Descripción del Negocio</w:t>
          </w:r>
        </w:p>
        <w:p w:rsidR="007A3798" w:rsidRPr="007A3798" w:rsidRDefault="007A3798" w:rsidP="007A3798">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7A3798" w:rsidRPr="007A3798" w:rsidRDefault="007A3798" w:rsidP="007A3798">
          <w:pPr>
            <w:rPr>
              <w:rStyle w:val="Textodelmarcadordeposicin"/>
            </w:rPr>
          </w:pPr>
          <w:r w:rsidRPr="007A3798">
            <w:rPr>
              <w:rStyle w:val="Textodelmarcadordeposicin"/>
            </w:rPr>
            <w:t>Ejemplos de algunas reglas de negocio:</w:t>
          </w:r>
        </w:p>
        <w:p w:rsidR="007A3798" w:rsidRPr="007A3798" w:rsidRDefault="007A3798" w:rsidP="007A3798">
          <w:pPr>
            <w:pStyle w:val="Prrafodelista"/>
            <w:numPr>
              <w:ilvl w:val="0"/>
              <w:numId w:val="1"/>
            </w:numPr>
            <w:rPr>
              <w:rStyle w:val="Textodelmarcadordeposicin"/>
            </w:rPr>
          </w:pPr>
          <w:r w:rsidRPr="007A3798">
            <w:rPr>
              <w:rStyle w:val="Textodelmarcadordeposicin"/>
            </w:rPr>
            <w:t>Una asignatura tiene uno o varios profesores.</w:t>
          </w:r>
        </w:p>
        <w:p w:rsidR="007A3798" w:rsidRPr="007A3798" w:rsidRDefault="007A3798" w:rsidP="007A3798">
          <w:pPr>
            <w:pStyle w:val="Prrafodelista"/>
            <w:numPr>
              <w:ilvl w:val="0"/>
              <w:numId w:val="1"/>
            </w:numPr>
            <w:rPr>
              <w:rStyle w:val="Textodelmarcadordeposicin"/>
            </w:rPr>
          </w:pPr>
          <w:r w:rsidRPr="007A3798">
            <w:rPr>
              <w:rStyle w:val="Textodelmarcadordeposicin"/>
            </w:rPr>
            <w:t>Todas las personas tienen un local asociado.</w:t>
          </w:r>
        </w:p>
        <w:p w:rsidR="007A3798" w:rsidRPr="007A3798" w:rsidRDefault="007A3798" w:rsidP="007A3798">
          <w:pPr>
            <w:rPr>
              <w:rStyle w:val="Textodelmarcadordeposicin"/>
            </w:rPr>
          </w:pPr>
          <w:r w:rsidRPr="007A3798">
            <w:rPr>
              <w:rStyle w:val="Textodelmarcadordeposicin"/>
            </w:rPr>
            <w:t>-</w:t>
          </w:r>
          <w:r w:rsidRPr="007A3798">
            <w:rPr>
              <w:rStyle w:val="Textodelmarcadordeposicin"/>
            </w:rPr>
            <w:tab/>
            <w:t>Capítulo 2 – Solución Propuesta</w:t>
          </w:r>
        </w:p>
        <w:p w:rsidR="007A3798" w:rsidRPr="007A3798" w:rsidRDefault="007A3798" w:rsidP="007A3798">
          <w:pPr>
            <w:rPr>
              <w:rStyle w:val="Textodelmarcadordeposicin"/>
            </w:rPr>
          </w:pPr>
          <w:r w:rsidRPr="007A3798">
            <w:rPr>
              <w:rStyle w:val="Textodelmarcadordeposicin"/>
            </w:rPr>
            <w:t>Este capítulo tiene la finalidad de describir la solución propuesta ante la problemática planteada. Incluir:</w:t>
          </w:r>
        </w:p>
        <w:p w:rsidR="007A3798" w:rsidRPr="007A3798" w:rsidRDefault="007A3798" w:rsidP="007A3798">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7A3798" w:rsidRPr="007A3798" w:rsidRDefault="007A3798" w:rsidP="007A3798">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7A3798" w:rsidRPr="007A3798" w:rsidRDefault="007A3798" w:rsidP="007A3798">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7A3798" w:rsidRPr="007A3798" w:rsidRDefault="007A3798" w:rsidP="007A3798">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7A3798" w:rsidRPr="007A3798" w:rsidRDefault="007A3798" w:rsidP="007A3798">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D36857" w:rsidRDefault="007A3798" w:rsidP="007A3798">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sidR="00EF48AA">
            <w:rPr>
              <w:rStyle w:val="Textodelmarcadordeposicin"/>
            </w:rPr>
            <w:t>.</w:t>
          </w:r>
        </w:p>
      </w:sdtContent>
    </w:sdt>
    <w:p w:rsidR="00D36857" w:rsidRDefault="00D36857">
      <w:r>
        <w:br w:type="page"/>
      </w:r>
    </w:p>
    <w:p w:rsidR="00EF48AA" w:rsidRDefault="00D36857" w:rsidP="00D36857">
      <w:pPr>
        <w:pStyle w:val="Ttulo1"/>
      </w:pPr>
      <w:bookmarkStart w:id="4" w:name="_Toc409432874"/>
      <w:r>
        <w:lastRenderedPageBreak/>
        <w:t>Código Fuente</w:t>
      </w:r>
      <w:bookmarkEnd w:id="4"/>
    </w:p>
    <w:sdt>
      <w:sdtPr>
        <w:alias w:val="Código Fuente"/>
        <w:tag w:val="Código Fuente"/>
        <w:id w:val="1203750604"/>
        <w:placeholder>
          <w:docPart w:val="1870BFDD3AEA4C5DB8AB2A2CCEBC85EA"/>
        </w:placeholder>
        <w:showingPlcHdr/>
      </w:sdtPr>
      <w:sdtEndPr/>
      <w:sdtContent>
        <w:p w:rsidR="00D36857" w:rsidRDefault="007A3798" w:rsidP="00D36857">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sdtContent>
    </w:sdt>
    <w:p w:rsidR="00D36857" w:rsidRDefault="00D36857">
      <w:r>
        <w:br w:type="page"/>
      </w:r>
    </w:p>
    <w:p w:rsidR="00D36857" w:rsidRDefault="008213F4" w:rsidP="008213F4">
      <w:pPr>
        <w:pStyle w:val="Ttulo1"/>
      </w:pPr>
      <w:bookmarkStart w:id="5" w:name="_Toc409432875"/>
      <w:r>
        <w:lastRenderedPageBreak/>
        <w:t>Condiciones de Error</w:t>
      </w:r>
      <w:bookmarkEnd w:id="5"/>
    </w:p>
    <w:sdt>
      <w:sdtPr>
        <w:alias w:val="Condiciones de Error"/>
        <w:tag w:val="Condiciones de Error"/>
        <w:id w:val="-1674637988"/>
        <w:placeholder>
          <w:docPart w:val="DA3D22DD1CC74D68A4C4571B020DCA04"/>
        </w:placeholder>
        <w:showingPlcHdr/>
      </w:sdtPr>
      <w:sdtEndPr/>
      <w:sdtContent>
        <w:p w:rsidR="007F0CC9" w:rsidRDefault="007F0CC9" w:rsidP="008213F4">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B24BE2" w:rsidRDefault="007F0CC9" w:rsidP="008213F4">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008213F4" w:rsidRPr="0093150A">
            <w:rPr>
              <w:rStyle w:val="Textodelmarcadordeposicin"/>
            </w:rPr>
            <w:t>.</w:t>
          </w:r>
        </w:p>
      </w:sdtContent>
    </w:sdt>
    <w:p w:rsidR="00B24BE2" w:rsidRDefault="00B24BE2" w:rsidP="00B24BE2">
      <w:r>
        <w:br w:type="page"/>
      </w:r>
    </w:p>
    <w:p w:rsidR="008213F4" w:rsidRDefault="004A309A" w:rsidP="00B24BE2">
      <w:pPr>
        <w:pStyle w:val="Ttulo1"/>
      </w:pPr>
      <w:bookmarkStart w:id="6" w:name="_Toc409432876"/>
      <w:r>
        <w:lastRenderedPageBreak/>
        <w:t>Notas al Profesor</w:t>
      </w:r>
      <w:bookmarkEnd w:id="6"/>
    </w:p>
    <w:sdt>
      <w:sdtPr>
        <w:alias w:val="Notas al Profesor"/>
        <w:tag w:val="Notas al Profesor"/>
        <w:id w:val="1820616139"/>
        <w:placeholder>
          <w:docPart w:val="D0F6BE06C0FE451B996A299594AABAA8"/>
        </w:placeholder>
        <w:showingPlcHdr/>
      </w:sdtPr>
      <w:sdtEndPr/>
      <w:sdtContent>
        <w:p w:rsidR="004A309A" w:rsidRDefault="004A309A" w:rsidP="004A309A">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3720CD" w:rsidRDefault="004A309A" w:rsidP="004A309A">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sidR="00B24BE2">
            <w:rPr>
              <w:rStyle w:val="Textodelmarcadordeposicin"/>
            </w:rPr>
            <w:t>.</w:t>
          </w:r>
        </w:p>
      </w:sdtContent>
    </w:sdt>
    <w:p w:rsidR="003720CD" w:rsidRDefault="003720CD" w:rsidP="003720CD">
      <w:r>
        <w:br w:type="page"/>
      </w:r>
    </w:p>
    <w:p w:rsidR="00B24BE2" w:rsidRDefault="004A309A" w:rsidP="003720CD">
      <w:pPr>
        <w:pStyle w:val="Ttulo1"/>
      </w:pPr>
      <w:bookmarkStart w:id="7" w:name="_Toc409432877"/>
      <w:r>
        <w:lastRenderedPageBreak/>
        <w:t>Conclusiones</w:t>
      </w:r>
      <w:bookmarkEnd w:id="7"/>
    </w:p>
    <w:sdt>
      <w:sdtPr>
        <w:alias w:val="Conclusiones"/>
        <w:tag w:val="Conclusiones"/>
        <w:id w:val="-1821264740"/>
        <w:placeholder>
          <w:docPart w:val="9180CD344D3D4095B573CF3529B32EF3"/>
        </w:placeholder>
        <w:showingPlcHdr/>
      </w:sdtPr>
      <w:sdtEndPr/>
      <w:sdtContent>
        <w:p w:rsidR="004A309A" w:rsidRPr="004A309A" w:rsidRDefault="004A309A" w:rsidP="004A309A">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4A309A" w:rsidRDefault="004A309A" w:rsidP="004A309A">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4A309A" w:rsidRDefault="004A309A" w:rsidP="004A309A">
          <w:pPr>
            <w:pStyle w:val="Prrafodelista"/>
            <w:numPr>
              <w:ilvl w:val="0"/>
              <w:numId w:val="1"/>
            </w:numPr>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sdtContent>
    </w:sdt>
    <w:p w:rsidR="004A309A" w:rsidRDefault="004A309A">
      <w:r>
        <w:br w:type="page"/>
      </w:r>
    </w:p>
    <w:p w:rsidR="004A309A" w:rsidRDefault="004A309A" w:rsidP="004A309A">
      <w:pPr>
        <w:pStyle w:val="Ttulo1"/>
      </w:pPr>
      <w:bookmarkStart w:id="8" w:name="_Toc409432878"/>
      <w:r>
        <w:lastRenderedPageBreak/>
        <w:t>Recomendaciones</w:t>
      </w:r>
      <w:bookmarkEnd w:id="8"/>
    </w:p>
    <w:sdt>
      <w:sdtPr>
        <w:alias w:val="Recomendaciones"/>
        <w:tag w:val="Recomendaciones"/>
        <w:id w:val="117728362"/>
        <w:placeholder>
          <w:docPart w:val="DF10C16CC25745A39B22FB958029656E"/>
        </w:placeholder>
        <w:showingPlcHdr/>
      </w:sdtPr>
      <w:sdtEndPr/>
      <w:sdtContent>
        <w:p w:rsidR="004A309A" w:rsidRDefault="004A309A" w:rsidP="004A309A">
          <w:r w:rsidRPr="004A309A">
            <w:rPr>
              <w:rStyle w:val="Textodelmarcadordeposicin"/>
            </w:rPr>
            <w:t>Se redactan teniendo en cuenta aspectos que quedaron pendientes, mejoras que en el futuro se pueden realizar a la aplicación, posibilidades de implantación, entre otros.</w:t>
          </w:r>
        </w:p>
      </w:sdtContent>
    </w:sdt>
    <w:p w:rsidR="004A309A" w:rsidRDefault="004A309A">
      <w:r>
        <w:br w:type="page"/>
      </w:r>
    </w:p>
    <w:p w:rsidR="004A309A" w:rsidRDefault="004A309A" w:rsidP="004A309A">
      <w:pPr>
        <w:pStyle w:val="Ttulo1"/>
      </w:pPr>
      <w:bookmarkStart w:id="9" w:name="_Toc409432879"/>
      <w:r>
        <w:lastRenderedPageBreak/>
        <w:t>Referencias Bibliográficas</w:t>
      </w:r>
      <w:bookmarkEnd w:id="9"/>
    </w:p>
    <w:sdt>
      <w:sdtPr>
        <w:alias w:val="Reerencias Bibliográficas"/>
        <w:tag w:val="Reerencias Bibliográficas"/>
        <w:id w:val="-383713063"/>
        <w:placeholder>
          <w:docPart w:val="6B3E8A3B3C5544ACA0498A7A95098ECA"/>
        </w:placeholder>
        <w:showingPlcHdr/>
      </w:sdtPr>
      <w:sdtEndPr/>
      <w:sdtContent>
        <w:p w:rsidR="004A309A" w:rsidRPr="004A309A" w:rsidRDefault="004A309A" w:rsidP="004A309A">
          <w:pPr>
            <w:rPr>
              <w:color w:val="808080"/>
            </w:rPr>
          </w:pPr>
          <w:r>
            <w:rPr>
              <w:rStyle w:val="Textodelmarcadordeposicin"/>
            </w:rPr>
            <w:t>Especifique las referencias bibliográficas utilizadas durante la elaboración del proyecto</w:t>
          </w:r>
          <w:r w:rsidRPr="004A309A">
            <w:rPr>
              <w:rStyle w:val="Textodelmarcadordeposicin"/>
            </w:rPr>
            <w:t>.</w:t>
          </w:r>
        </w:p>
      </w:sdtContent>
    </w:sdt>
    <w:p w:rsidR="003720CD" w:rsidRPr="004A309A" w:rsidRDefault="003720CD" w:rsidP="004A309A">
      <w:pPr>
        <w:rPr>
          <w:color w:val="808080"/>
        </w:rPr>
      </w:pPr>
    </w:p>
    <w:sectPr w:rsidR="003720CD" w:rsidRPr="004A309A" w:rsidSect="00D36857">
      <w:headerReference w:type="default" r:id="rId15"/>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995" w:rsidRDefault="00117995" w:rsidP="00870540">
      <w:pPr>
        <w:spacing w:after="0" w:line="240" w:lineRule="auto"/>
      </w:pPr>
      <w:r>
        <w:separator/>
      </w:r>
    </w:p>
  </w:endnote>
  <w:endnote w:type="continuationSeparator" w:id="0">
    <w:p w:rsidR="00117995" w:rsidRDefault="00117995"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995" w:rsidRDefault="00117995" w:rsidP="00870540">
      <w:pPr>
        <w:spacing w:after="0" w:line="240" w:lineRule="auto"/>
      </w:pPr>
      <w:r>
        <w:separator/>
      </w:r>
    </w:p>
  </w:footnote>
  <w:footnote w:type="continuationSeparator" w:id="0">
    <w:p w:rsidR="00117995" w:rsidRDefault="00117995" w:rsidP="0087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80" w:rsidRDefault="008B7680" w:rsidP="007F7126">
    <w:pPr>
      <w:pStyle w:val="Encabezado"/>
      <w:tabs>
        <w:tab w:val="left" w:pos="567"/>
      </w:tabs>
      <w:rPr>
        <w:rStyle w:val="Textoennegrita"/>
      </w:rPr>
    </w:pPr>
    <w:r>
      <w:rPr>
        <w:noProof/>
        <w:lang w:val="es-US" w:eastAsia="es-US"/>
      </w:rPr>
      <w:drawing>
        <wp:anchor distT="0" distB="0" distL="114300" distR="114300" simplePos="0" relativeHeight="251657216" behindDoc="0" locked="0" layoutInCell="1" allowOverlap="1" wp14:anchorId="41592A90" wp14:editId="14C2A571">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PONTIFICIA UNIVERSIDAD CATÓLICA MADRE Y MAESTRA – PUCMM</w:t>
    </w:r>
    <w:r>
      <w:rPr>
        <w:rStyle w:val="Textoennegrita"/>
      </w:rPr>
      <w:br/>
    </w:r>
    <w:r>
      <w:rPr>
        <w:rStyle w:val="Textoennegrita"/>
      </w:rPr>
      <w:tab/>
      <w:t>FACULTAD DE CIENCIAS DE LAS INGENIERÍAS</w:t>
    </w:r>
  </w:p>
  <w:p w:rsidR="008B7680" w:rsidRDefault="008B7680" w:rsidP="007F7126">
    <w:pPr>
      <w:pStyle w:val="Encabezado"/>
      <w:tabs>
        <w:tab w:val="left" w:pos="567"/>
      </w:tabs>
      <w:rPr>
        <w:rStyle w:val="Textoennegrita"/>
      </w:rPr>
    </w:pPr>
    <w:r>
      <w:rPr>
        <w:rStyle w:val="Textoennegrita"/>
      </w:rPr>
      <w:tab/>
      <w:t>Departamento de Ingeniería en Sistemas y Computación – ISC</w:t>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val="es-US" w:eastAsia="es-US"/>
      </w:rPr>
      <mc:AlternateContent>
        <mc:Choice Requires="wps">
          <w:drawing>
            <wp:anchor distT="0" distB="0" distL="114300" distR="114300" simplePos="0" relativeHeight="251661312" behindDoc="0" locked="0" layoutInCell="1" allowOverlap="1" wp14:anchorId="0A518C56" wp14:editId="75818021">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72E4910B"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ab/>
      <w:t xml:space="preserve">Asignatura: </w:t>
    </w:r>
    <w:sdt>
      <w:sdtPr>
        <w:rPr>
          <w:rStyle w:val="Textoennegrita"/>
        </w:rPr>
        <w:alias w:val="Subject"/>
        <w:tag w:val=""/>
        <w:id w:val="1643775113"/>
        <w:placeholder>
          <w:docPart w:val="C689066061154A838BD2F3DFDDBE3C08"/>
        </w:placeholder>
        <w:showingPlcHd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Pr="007B296D">
          <w:rPr>
            <w:rStyle w:val="Textodelmarcadordeposicin"/>
          </w:rPr>
          <w:t>[Subject]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80" w:rsidRDefault="008B7680"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6616679378064F9C91400F5C82E7F1C1"/>
        </w:placeholder>
        <w:showingPlcHd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Pr="007B296D">
          <w:rPr>
            <w:rStyle w:val="Textodelmarcadordeposicin"/>
          </w:rPr>
          <w:t>[Subject]</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sidR="00581073">
      <w:rPr>
        <w:rStyle w:val="Textoennegrita"/>
        <w:noProof/>
      </w:rPr>
      <w:t>8</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581073">
      <w:rPr>
        <w:rStyle w:val="Textoennegrita"/>
        <w:noProof/>
      </w:rPr>
      <w:t>8</w:t>
    </w:r>
    <w:r>
      <w:rPr>
        <w:rStyle w:val="Textoennegrita"/>
      </w:rPr>
      <w:fldChar w:fldCharType="end"/>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val="es-US" w:eastAsia="es-US"/>
      </w:rPr>
      <mc:AlternateContent>
        <mc:Choice Requires="wps">
          <w:drawing>
            <wp:anchor distT="0" distB="0" distL="114300" distR="114300" simplePos="0" relativeHeight="251662336" behindDoc="0" locked="0" layoutInCell="1" allowOverlap="1" wp14:anchorId="351283FB" wp14:editId="225E0FD3">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6AFE95D5"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FFD63908F1DF44A6A268E02A6D452021"/>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r w:rsidR="00581073">
          <w:rPr>
            <w:rStyle w:val="Textoennegrita"/>
            <w:lang w:val="es-US"/>
          </w:rPr>
          <w:t>Tic-Tac-Toe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59A"/>
    <w:rsid w:val="000970AE"/>
    <w:rsid w:val="000F13B3"/>
    <w:rsid w:val="00117995"/>
    <w:rsid w:val="001D46AC"/>
    <w:rsid w:val="001D735B"/>
    <w:rsid w:val="002945E9"/>
    <w:rsid w:val="002C6025"/>
    <w:rsid w:val="003720CD"/>
    <w:rsid w:val="0038559A"/>
    <w:rsid w:val="004A309A"/>
    <w:rsid w:val="004A7C81"/>
    <w:rsid w:val="00523D34"/>
    <w:rsid w:val="00581073"/>
    <w:rsid w:val="005B7324"/>
    <w:rsid w:val="00606FAE"/>
    <w:rsid w:val="006F60AE"/>
    <w:rsid w:val="007A3798"/>
    <w:rsid w:val="007F0CC9"/>
    <w:rsid w:val="007F7126"/>
    <w:rsid w:val="008213F4"/>
    <w:rsid w:val="00844AF8"/>
    <w:rsid w:val="00870540"/>
    <w:rsid w:val="008B0E17"/>
    <w:rsid w:val="008B7680"/>
    <w:rsid w:val="009205B1"/>
    <w:rsid w:val="00B24BE2"/>
    <w:rsid w:val="00BA3C36"/>
    <w:rsid w:val="00C1522A"/>
    <w:rsid w:val="00C84D4C"/>
    <w:rsid w:val="00D36857"/>
    <w:rsid w:val="00DD3296"/>
    <w:rsid w:val="00E35A7F"/>
    <w:rsid w:val="00EB39C3"/>
    <w:rsid w:val="00EF48A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C62BB"/>
  <w15:docId w15:val="{21CFD694-3F57-4C0D-82D0-421EA395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Ttulo">
    <w:name w:val="Title"/>
    <w:basedOn w:val="Normal"/>
    <w:next w:val="Normal"/>
    <w:link w:val="Ttul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ucmm\Programacion%20aplicada\Projects\Tic-Tac-Toe\Doc\Tic-Tac-To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97CD574BF8438380EEAC9943FB7844"/>
        <w:category>
          <w:name w:val="General"/>
          <w:gallery w:val="placeholder"/>
        </w:category>
        <w:types>
          <w:type w:val="bbPlcHdr"/>
        </w:types>
        <w:behaviors>
          <w:behavior w:val="content"/>
        </w:behaviors>
        <w:guid w:val="{3CEA7B33-F9C5-495C-A714-BFB505EB65B8}"/>
      </w:docPartPr>
      <w:docPartBody>
        <w:p w:rsidR="00C76120" w:rsidRDefault="00650D77" w:rsidP="000F13B3">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000000" w:rsidRDefault="00650D77">
          <w:pPr>
            <w:pStyle w:val="E297CD574BF8438380EEAC9943FB7844"/>
          </w:pPr>
          <w:r>
            <w:rPr>
              <w:rStyle w:val="Textodelmarcadordeposicin"/>
            </w:rPr>
            <w:t>Este abstracto deberá ser redactado tanto en español como en inglés</w:t>
          </w:r>
          <w:r w:rsidRPr="0093150A">
            <w:rPr>
              <w:rStyle w:val="Textodelmarcadordeposicin"/>
            </w:rPr>
            <w:t>.</w:t>
          </w:r>
        </w:p>
      </w:docPartBody>
    </w:docPart>
    <w:docPart>
      <w:docPartPr>
        <w:name w:val="8C69871C7E67417ABDD2D69EFDDDF834"/>
        <w:category>
          <w:name w:val="General"/>
          <w:gallery w:val="placeholder"/>
        </w:category>
        <w:types>
          <w:type w:val="bbPlcHdr"/>
        </w:types>
        <w:behaviors>
          <w:behavior w:val="content"/>
        </w:behaviors>
        <w:guid w:val="{DB88B49F-6E34-439D-9365-E45BE6397D30}"/>
      </w:docPartPr>
      <w:docPartBody>
        <w:p w:rsidR="00C76120" w:rsidRPr="001D46AC" w:rsidRDefault="00650D77" w:rsidP="001D46AC">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w:t>
          </w:r>
          <w:r w:rsidRPr="001D46AC">
            <w:rPr>
              <w:rStyle w:val="Textodelmarcadordeposicin"/>
            </w:rPr>
            <w:t xml:space="preserve"> de desarrollo) se tendrán en cuenta al redactar las conclusiones.</w:t>
          </w:r>
        </w:p>
        <w:p w:rsidR="00C76120" w:rsidRPr="001D46AC" w:rsidRDefault="00650D77" w:rsidP="001D46AC">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w:t>
          </w:r>
          <w:r w:rsidRPr="001D46AC">
            <w:rPr>
              <w:rStyle w:val="Textodelmarcadordeposicin"/>
            </w:rPr>
            <w:t>n entre sí. Puede incluir en esta parte cualquier definición que el lector requiera saber que se haya usado en el trabajo.</w:t>
          </w:r>
        </w:p>
        <w:p w:rsidR="00C76120" w:rsidRPr="001D46AC" w:rsidRDefault="00650D77" w:rsidP="001D46AC">
          <w:pPr>
            <w:rPr>
              <w:rStyle w:val="Textodelmarcadordeposicin"/>
            </w:rPr>
          </w:pPr>
          <w:r w:rsidRPr="001D46AC">
            <w:rPr>
              <w:rStyle w:val="Textodelmarcadordeposicin"/>
            </w:rPr>
            <w:t>La intención de quien realiza un análisis es que el lector del mismo pueda comprender algo que se plantea, no confundirlo.  Recomenda</w:t>
          </w:r>
          <w:r w:rsidRPr="001D46AC">
            <w:rPr>
              <w:rStyle w:val="Textodelmarcadordeposicin"/>
            </w:rPr>
            <w:t>mos el uso de varias ideas breves en vez de pocas ideas extensas.  No usar verbos en primera persona.</w:t>
          </w:r>
        </w:p>
        <w:p w:rsidR="00000000" w:rsidRDefault="00650D77">
          <w:pPr>
            <w:pStyle w:val="8C69871C7E67417ABDD2D69EFDDDF834"/>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w:t>
          </w:r>
          <w:r w:rsidRPr="001D46AC">
            <w:rPr>
              <w:rStyle w:val="Textodelmarcadordeposicin"/>
            </w:rPr>
            <w:t>an superar durante el desarrollo de dicho problema. Por ejemplo, si se le pide calcular el promedio de un conjunto de números primos, se espera que en esta sección usted explique qué un número primo, qué es el promedio y en qué consiste a manera general su</w:t>
          </w:r>
          <w:r w:rsidRPr="001D46AC">
            <w:rPr>
              <w:rStyle w:val="Textodelmarcadordeposicin"/>
            </w:rPr>
            <w:t xml:space="preserve"> cálculo. Procure no explicar algoritmos, pues pa</w:t>
          </w:r>
          <w:r>
            <w:rPr>
              <w:rStyle w:val="Textodelmarcadordeposicin"/>
            </w:rPr>
            <w:t>ra esto está la próxima sección.</w:t>
          </w:r>
        </w:p>
      </w:docPartBody>
    </w:docPart>
    <w:docPart>
      <w:docPartPr>
        <w:name w:val="2C97AB67F1194850A3CB6FDAC5EF6C2B"/>
        <w:category>
          <w:name w:val="General"/>
          <w:gallery w:val="placeholder"/>
        </w:category>
        <w:types>
          <w:type w:val="bbPlcHdr"/>
        </w:types>
        <w:behaviors>
          <w:behavior w:val="content"/>
        </w:behaviors>
        <w:guid w:val="{346734BF-C633-4BCF-AA09-831AFD28AEB0}"/>
      </w:docPartPr>
      <w:docPartBody>
        <w:p w:rsidR="00C76120" w:rsidRPr="007A3798" w:rsidRDefault="00650D77" w:rsidP="007A3798">
          <w:pPr>
            <w:rPr>
              <w:rStyle w:val="Textodelmarcadordeposicin"/>
            </w:rPr>
          </w:pPr>
          <w:r w:rsidRPr="007A3798">
            <w:rPr>
              <w:rStyle w:val="Textodelmarcadordeposicin"/>
            </w:rPr>
            <w:t>El cuerpo del informe se estructura en dos capítulos:</w:t>
          </w:r>
        </w:p>
        <w:p w:rsidR="00C76120" w:rsidRPr="007A3798" w:rsidRDefault="00650D77" w:rsidP="007A3798">
          <w:pPr>
            <w:rPr>
              <w:rStyle w:val="Textodelmarcadordeposicin"/>
            </w:rPr>
          </w:pPr>
          <w:r w:rsidRPr="007A3798">
            <w:rPr>
              <w:rStyle w:val="Textodelmarcadordeposicin"/>
            </w:rPr>
            <w:t>-</w:t>
          </w:r>
          <w:r w:rsidRPr="007A3798">
            <w:rPr>
              <w:rStyle w:val="Textodelmarcadordeposicin"/>
            </w:rPr>
            <w:tab/>
            <w:t>Capítulo 1 – Descripción del Negocio</w:t>
          </w:r>
        </w:p>
        <w:p w:rsidR="00C76120" w:rsidRPr="007A3798" w:rsidRDefault="00650D77" w:rsidP="007A3798">
          <w:pPr>
            <w:rPr>
              <w:rStyle w:val="Textodelmarcadordeposicin"/>
            </w:rPr>
          </w:pPr>
          <w:r w:rsidRPr="007A3798">
            <w:rPr>
              <w:rStyle w:val="Textodelmarcadordeposicin"/>
            </w:rPr>
            <w:t>Aquí usted expondrá todo lo referente a la investigación realizada sobre el negoc</w:t>
          </w:r>
          <w:r w:rsidRPr="007A3798">
            <w:rPr>
              <w:rStyle w:val="Textodelmarcadordeposicin"/>
            </w:rPr>
            <w:t>io. Deben incluirse las reglas de negocio que permitan validar la aplicación.</w:t>
          </w:r>
        </w:p>
        <w:p w:rsidR="00C76120" w:rsidRPr="007A3798" w:rsidRDefault="00650D77" w:rsidP="007A3798">
          <w:pPr>
            <w:rPr>
              <w:rStyle w:val="Textodelmarcadordeposicin"/>
            </w:rPr>
          </w:pPr>
          <w:r w:rsidRPr="007A3798">
            <w:rPr>
              <w:rStyle w:val="Textodelmarcadordeposicin"/>
            </w:rPr>
            <w:t>Ejemplos de algunas reglas de negocio:</w:t>
          </w:r>
        </w:p>
        <w:p w:rsidR="00C76120" w:rsidRPr="007A3798" w:rsidRDefault="00650D77" w:rsidP="007A3798">
          <w:pPr>
            <w:pStyle w:val="Prrafodelista"/>
            <w:numPr>
              <w:ilvl w:val="0"/>
              <w:numId w:val="1"/>
            </w:numPr>
            <w:rPr>
              <w:rStyle w:val="Textodelmarcadordeposicin"/>
            </w:rPr>
          </w:pPr>
          <w:r w:rsidRPr="007A3798">
            <w:rPr>
              <w:rStyle w:val="Textodelmarcadordeposicin"/>
            </w:rPr>
            <w:t>Una asignatura tiene uno o varios profesores.</w:t>
          </w:r>
        </w:p>
        <w:p w:rsidR="00C76120" w:rsidRPr="007A3798" w:rsidRDefault="00650D77" w:rsidP="007A3798">
          <w:pPr>
            <w:pStyle w:val="Prrafodelista"/>
            <w:numPr>
              <w:ilvl w:val="0"/>
              <w:numId w:val="1"/>
            </w:numPr>
            <w:rPr>
              <w:rStyle w:val="Textodelmarcadordeposicin"/>
            </w:rPr>
          </w:pPr>
          <w:r w:rsidRPr="007A3798">
            <w:rPr>
              <w:rStyle w:val="Textodelmarcadordeposicin"/>
            </w:rPr>
            <w:t>Todas las personas tienen un local asociado.</w:t>
          </w:r>
        </w:p>
        <w:p w:rsidR="00C76120" w:rsidRPr="007A3798" w:rsidRDefault="00650D77" w:rsidP="007A3798">
          <w:pPr>
            <w:rPr>
              <w:rStyle w:val="Textodelmarcadordeposicin"/>
            </w:rPr>
          </w:pPr>
          <w:r w:rsidRPr="007A3798">
            <w:rPr>
              <w:rStyle w:val="Textodelmarcadordeposicin"/>
            </w:rPr>
            <w:t>-</w:t>
          </w:r>
          <w:r w:rsidRPr="007A3798">
            <w:rPr>
              <w:rStyle w:val="Textodelmarcadordeposicin"/>
            </w:rPr>
            <w:tab/>
            <w:t>Capítulo 2 – Solución Propuesta</w:t>
          </w:r>
        </w:p>
        <w:p w:rsidR="00C76120" w:rsidRPr="007A3798" w:rsidRDefault="00650D77" w:rsidP="007A3798">
          <w:pPr>
            <w:rPr>
              <w:rStyle w:val="Textodelmarcadordeposicin"/>
            </w:rPr>
          </w:pPr>
          <w:r w:rsidRPr="007A3798">
            <w:rPr>
              <w:rStyle w:val="Textodelmarcadordeposicin"/>
            </w:rPr>
            <w:t xml:space="preserve">Este capítulo </w:t>
          </w:r>
          <w:r w:rsidRPr="007A3798">
            <w:rPr>
              <w:rStyle w:val="Textodelmarcadordeposicin"/>
            </w:rPr>
            <w:t>tiene la finalidad de describir la solución propuesta ante la problemática planteada. Incluir:</w:t>
          </w:r>
        </w:p>
        <w:p w:rsidR="00C76120" w:rsidRPr="007A3798" w:rsidRDefault="00650D77" w:rsidP="007A3798">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w:t>
          </w:r>
          <w:r w:rsidRPr="007A3798">
            <w:rPr>
              <w:rStyle w:val="Textodelmarcadordeposicin"/>
            </w:rPr>
            <w:t>oritmos, librerías, funciones o componentes se utilizaron para la resolución del problema.</w:t>
          </w:r>
        </w:p>
        <w:p w:rsidR="00C76120" w:rsidRPr="007A3798" w:rsidRDefault="00650D77" w:rsidP="007A3798">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C76120" w:rsidRPr="007A3798" w:rsidRDefault="00650D77" w:rsidP="007A3798">
          <w:pPr>
            <w:pStyle w:val="Prrafodelista"/>
            <w:numPr>
              <w:ilvl w:val="0"/>
              <w:numId w:val="1"/>
            </w:numPr>
            <w:rPr>
              <w:rStyle w:val="Textodelmarcadordeposicin"/>
            </w:rPr>
          </w:pPr>
          <w:r w:rsidRPr="007A3798">
            <w:rPr>
              <w:rStyle w:val="Textodelmarcadordeposicin"/>
            </w:rPr>
            <w:t>Descripción de los pa</w:t>
          </w:r>
          <w:r w:rsidRPr="007A3798">
            <w:rPr>
              <w:rStyle w:val="Textodelmarcadordeposicin"/>
            </w:rPr>
            <w:t>trones utilizados en la modelación. Si se han implementado algunos patrones de diseño en sus diagramas, utilice este espacio para citar acerca de los mismos sus nombres, descripción general y finalidad de su uso en esta solución.</w:t>
          </w:r>
        </w:p>
        <w:p w:rsidR="00C76120" w:rsidRPr="007A3798" w:rsidRDefault="00650D77" w:rsidP="007A3798">
          <w:pPr>
            <w:pStyle w:val="Prrafodelista"/>
            <w:numPr>
              <w:ilvl w:val="0"/>
              <w:numId w:val="1"/>
            </w:numPr>
            <w:rPr>
              <w:rStyle w:val="Textodelmarcadordeposicin"/>
            </w:rPr>
          </w:pPr>
          <w:r w:rsidRPr="007A3798">
            <w:rPr>
              <w:rStyle w:val="Textodelmarcadordeposicin"/>
            </w:rPr>
            <w:t>Capturas de pantalla o eje</w:t>
          </w:r>
          <w:r w:rsidRPr="007A3798">
            <w:rPr>
              <w:rStyle w:val="Textodelmarcadordeposicin"/>
            </w:rPr>
            <w:t>mplos de uso. Muestre el proceso a seguir para los principales lugares en su proyecto, así como datos de prueba y flujos de trabajo. Puede auxiliarse de capturas de pantalla, ejemplos de salida o vídeos que ilustren su objetivo.</w:t>
          </w:r>
        </w:p>
        <w:p w:rsidR="00C76120" w:rsidRPr="007A3798" w:rsidRDefault="00650D77" w:rsidP="007A3798">
          <w:pPr>
            <w:rPr>
              <w:rStyle w:val="Textodelmarcadordeposicin"/>
            </w:rPr>
          </w:pPr>
          <w:r w:rsidRPr="007A3798">
            <w:rPr>
              <w:rStyle w:val="Textodelmarcadordeposicin"/>
            </w:rPr>
            <w:t>Debe describir de una maner</w:t>
          </w:r>
          <w:r w:rsidRPr="007A3798">
            <w:rPr>
              <w:rStyle w:val="Textodelmarcadordeposicin"/>
            </w:rPr>
            <w:t>a natural, concisa y clara por qué prefirió un algoritmo y no otro. No "corra" el programa. Es muy contraproducente describir instrucción por instrucción todo el código; se deben agrupar las sentencias que guarden relación y explicar el motivo de las misma</w:t>
          </w:r>
          <w:r w:rsidRPr="007A3798">
            <w:rPr>
              <w:rStyle w:val="Textodelmarcadordeposicin"/>
            </w:rPr>
            <w:t>s como un todo. Trate de no mencionar cosas sobreentendidas.</w:t>
          </w:r>
        </w:p>
        <w:p w:rsidR="00000000" w:rsidRDefault="00650D77">
          <w:pPr>
            <w:pStyle w:val="2C97AB67F1194850A3CB6FDAC5EF6C2B"/>
          </w:pPr>
          <w:r w:rsidRPr="007A3798">
            <w:rPr>
              <w:rStyle w:val="Textodelmarcadordeposicin"/>
            </w:rPr>
            <w:t>Es la sección más oportuna para hacer un comentario de por qué hizo algo de una manera específica. Si su código tiene muchas funciones, módulos o librerías, describa los más relevantes por separa</w:t>
          </w:r>
          <w:r w:rsidRPr="007A3798">
            <w:rPr>
              <w:rStyle w:val="Textodelmarcadordeposicin"/>
            </w:rPr>
            <w:t>do.</w:t>
          </w:r>
          <w:r>
            <w:rPr>
              <w:rStyle w:val="Textodelmarcadordeposicin"/>
            </w:rPr>
            <w:t>.</w:t>
          </w:r>
        </w:p>
      </w:docPartBody>
    </w:docPart>
    <w:docPart>
      <w:docPartPr>
        <w:name w:val="1870BFDD3AEA4C5DB8AB2A2CCEBC85EA"/>
        <w:category>
          <w:name w:val="General"/>
          <w:gallery w:val="placeholder"/>
        </w:category>
        <w:types>
          <w:type w:val="bbPlcHdr"/>
        </w:types>
        <w:behaviors>
          <w:behavior w:val="content"/>
        </w:behaviors>
        <w:guid w:val="{C869B541-BA2F-4DB4-80DA-B7ACB26DE872}"/>
      </w:docPartPr>
      <w:docPartBody>
        <w:p w:rsidR="00000000" w:rsidRDefault="00650D77">
          <w:pPr>
            <w:pStyle w:val="1870BFDD3AEA4C5DB8AB2A2CCEBC85EA"/>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w:t>
          </w:r>
          <w:r w:rsidRPr="007A3798">
            <w:rPr>
              <w:rStyle w:val="Textodelmarcadordeposicin"/>
            </w:rPr>
            <w:t>io. En caso de que su proyecto tenga múltiples archivos de código fuente, o resulte impráctico colocarlo dentro de esta sección, bastará con enviar el código junto con este reporte sin incluirlo en esta sección.</w:t>
          </w:r>
        </w:p>
      </w:docPartBody>
    </w:docPart>
    <w:docPart>
      <w:docPartPr>
        <w:name w:val="DA3D22DD1CC74D68A4C4571B020DCA04"/>
        <w:category>
          <w:name w:val="General"/>
          <w:gallery w:val="placeholder"/>
        </w:category>
        <w:types>
          <w:type w:val="bbPlcHdr"/>
        </w:types>
        <w:behaviors>
          <w:behavior w:val="content"/>
        </w:behaviors>
        <w:guid w:val="{ABDD767A-EDEC-4DA1-BAC0-F83EAB9E1A95}"/>
      </w:docPartPr>
      <w:docPartBody>
        <w:p w:rsidR="00C76120" w:rsidRDefault="00650D77" w:rsidP="008213F4">
          <w:pPr>
            <w:rPr>
              <w:rStyle w:val="Textodelmarcadordeposicin"/>
            </w:rPr>
          </w:pPr>
          <w:r>
            <w:rPr>
              <w:rStyle w:val="Textodelmarcadordeposicin"/>
            </w:rPr>
            <w:t>Por lo general, hay motivos que pueden causa</w:t>
          </w:r>
          <w:r>
            <w:rPr>
              <w:rStyle w:val="Textodelmarcadordeposicin"/>
            </w:rPr>
            <w:t>r que el usuario de un programa obtenga una anomalía o que el algoritmo usado tenga ciertas restricciones de uso. Ejemplo de esto es cuando a un programa que opera con números positivos se le digitan negativos. Ocurre también con funciones que no son capac</w:t>
          </w:r>
          <w:r>
            <w:rPr>
              <w:rStyle w:val="Textodelmarcadordeposicin"/>
            </w:rPr>
            <w:t>es de operar con un número muy grande (por ejemplo, el factorial).</w:t>
          </w:r>
        </w:p>
        <w:p w:rsidR="00000000" w:rsidRDefault="00650D77">
          <w:pPr>
            <w:pStyle w:val="DA3D22DD1CC74D68A4C4571B020DCA04"/>
          </w:pPr>
          <w:r>
            <w:rPr>
              <w:rStyle w:val="Textodelmarcadordeposicin"/>
            </w:rPr>
            <w:t>Estas anomalías deben enumerarse en esta sección del trabajo. Deberá incluir ejemplos de corrida con errores en esta sección donde se contemple el mismo claramente y se pueda visualizar cua</w:t>
          </w:r>
          <w:r>
            <w:rPr>
              <w:rStyle w:val="Textodelmarcadordeposicin"/>
            </w:rPr>
            <w:t>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D0F6BE06C0FE451B996A299594AABAA8"/>
        <w:category>
          <w:name w:val="General"/>
          <w:gallery w:val="placeholder"/>
        </w:category>
        <w:types>
          <w:type w:val="bbPlcHdr"/>
        </w:types>
        <w:behaviors>
          <w:behavior w:val="content"/>
        </w:behaviors>
        <w:guid w:val="{8B2D2AF0-F741-4C04-8CEE-114C4728E122}"/>
      </w:docPartPr>
      <w:docPartBody>
        <w:p w:rsidR="00C76120" w:rsidRDefault="00650D77" w:rsidP="004A309A">
          <w:pPr>
            <w:rPr>
              <w:rStyle w:val="Textodelmarcadordeposicin"/>
            </w:rPr>
          </w:pPr>
          <w:r w:rsidRPr="004A309A">
            <w:rPr>
              <w:rStyle w:val="Textodelmarcadordeposicin"/>
            </w:rPr>
            <w:t xml:space="preserve">En caso de que desee hacer un señalamiento al profesor acerca de su </w:t>
          </w:r>
          <w:r w:rsidRPr="004A309A">
            <w:rPr>
              <w:rStyle w:val="Textodelmarcadordeposicin"/>
            </w:rPr>
            <w:t>trabajo, incluirlo bajo este título al final. Puede incluir cualquier otro aspecto que el equipo consider</w:t>
          </w:r>
          <w:r>
            <w:rPr>
              <w:rStyle w:val="Textodelmarcadordeposicin"/>
            </w:rPr>
            <w:t>e necesario exponer o explicar.</w:t>
          </w:r>
        </w:p>
        <w:p w:rsidR="00000000" w:rsidRDefault="00650D77">
          <w:pPr>
            <w:pStyle w:val="D0F6BE06C0FE451B996A299594AABAA8"/>
          </w:pPr>
          <w:r w:rsidRPr="004A309A">
            <w:rPr>
              <w:rStyle w:val="Textodelmarcadordeposicin"/>
            </w:rPr>
            <w:t>Por ejemplo: aspectos tenidos en cuenta para el diseño de la interfaz, filosofía de trabajo en la aplicación, tratamien</w:t>
          </w:r>
          <w:r w:rsidRPr="004A309A">
            <w:rPr>
              <w:rStyle w:val="Textodelmarcadordeposicin"/>
            </w:rPr>
            <w:t xml:space="preserve">to de errores, ayudas, aspectos novedosos tenidos en cuenta en la implementación, organización del trabajo en equipo, cronogramas de trabajo (plan y real), entrevistas (planificadas, reales, plantillas utilizadas, tipos de usuarios/clientes entrevistados) </w:t>
          </w:r>
          <w:r w:rsidRPr="004A309A">
            <w:rPr>
              <w:rStyle w:val="Textodelmarcadordeposicin"/>
            </w:rPr>
            <w:t>, estándar de código utilizado, ente otros.</w:t>
          </w:r>
          <w:r>
            <w:rPr>
              <w:rStyle w:val="Textodelmarcadordeposicin"/>
            </w:rPr>
            <w:t>.</w:t>
          </w:r>
        </w:p>
      </w:docPartBody>
    </w:docPart>
    <w:docPart>
      <w:docPartPr>
        <w:name w:val="9180CD344D3D4095B573CF3529B32EF3"/>
        <w:category>
          <w:name w:val="General"/>
          <w:gallery w:val="placeholder"/>
        </w:category>
        <w:types>
          <w:type w:val="bbPlcHdr"/>
        </w:types>
        <w:behaviors>
          <w:behavior w:val="content"/>
        </w:behaviors>
        <w:guid w:val="{006AB121-B9EB-4535-9A1C-AFFED591CF86}"/>
      </w:docPartPr>
      <w:docPartBody>
        <w:p w:rsidR="00C76120" w:rsidRPr="004A309A" w:rsidRDefault="00650D77" w:rsidP="004A309A">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C76120" w:rsidRDefault="00650D77" w:rsidP="004A309A">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000000" w:rsidRDefault="00650D77">
          <w:pPr>
            <w:pStyle w:val="9180CD344D3D4095B573CF3529B32EF3"/>
          </w:pPr>
          <w:r w:rsidRPr="004A309A">
            <w:rPr>
              <w:rStyle w:val="Textodelmarcadordeposicin"/>
            </w:rPr>
            <w:t>Observaciones, mediciones, estilos, etc., puestos en práctica durante la ejecución del proyecto. Por ejemplo: conclusiones, que consideren de interés a partir de sus propias experiencia</w:t>
          </w:r>
          <w:r w:rsidRPr="004A309A">
            <w:rPr>
              <w:rStyle w:val="Textodelmarcadordeposicin"/>
            </w:rPr>
            <w:t>s, respecto a la organización del trabajo en equipo.</w:t>
          </w:r>
        </w:p>
      </w:docPartBody>
    </w:docPart>
    <w:docPart>
      <w:docPartPr>
        <w:name w:val="DF10C16CC25745A39B22FB958029656E"/>
        <w:category>
          <w:name w:val="General"/>
          <w:gallery w:val="placeholder"/>
        </w:category>
        <w:types>
          <w:type w:val="bbPlcHdr"/>
        </w:types>
        <w:behaviors>
          <w:behavior w:val="content"/>
        </w:behaviors>
        <w:guid w:val="{B6B0C1DF-6BC0-4F40-BD5F-254FD58B95E7}"/>
      </w:docPartPr>
      <w:docPartBody>
        <w:p w:rsidR="00000000" w:rsidRDefault="00650D77">
          <w:pPr>
            <w:pStyle w:val="DF10C16CC25745A39B22FB958029656E"/>
          </w:pPr>
          <w:r w:rsidRPr="004A309A">
            <w:rPr>
              <w:rStyle w:val="Textodelmarcadordeposicin"/>
            </w:rPr>
            <w:t>Se redactan teniendo en cuenta aspectos que quedaron pendientes, mejoras que en el futuro se pueden realizar a la aplicación, posibilidades de implantación, entre otr</w:t>
          </w:r>
          <w:r w:rsidRPr="004A309A">
            <w:rPr>
              <w:rStyle w:val="Textodelmarcadordeposicin"/>
            </w:rPr>
            <w:t>os.</w:t>
          </w:r>
        </w:p>
      </w:docPartBody>
    </w:docPart>
    <w:docPart>
      <w:docPartPr>
        <w:name w:val="6B3E8A3B3C5544ACA0498A7A95098ECA"/>
        <w:category>
          <w:name w:val="General"/>
          <w:gallery w:val="placeholder"/>
        </w:category>
        <w:types>
          <w:type w:val="bbPlcHdr"/>
        </w:types>
        <w:behaviors>
          <w:behavior w:val="content"/>
        </w:behaviors>
        <w:guid w:val="{A364055C-6F8B-412E-836B-678D2180D306}"/>
      </w:docPartPr>
      <w:docPartBody>
        <w:p w:rsidR="00000000" w:rsidRDefault="00650D77">
          <w:pPr>
            <w:pStyle w:val="6B3E8A3B3C5544ACA0498A7A95098ECA"/>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16D4EC3C1BB840E793E72284ADB7E522"/>
        <w:category>
          <w:name w:val="General"/>
          <w:gallery w:val="placeholder"/>
        </w:category>
        <w:types>
          <w:type w:val="bbPlcHdr"/>
        </w:types>
        <w:behaviors>
          <w:behavior w:val="content"/>
        </w:behaviors>
        <w:guid w:val="{C8E78EAD-9534-4CDB-8194-9FDE29F5DE65}"/>
      </w:docPartPr>
      <w:docPartBody>
        <w:p w:rsidR="00000000" w:rsidRDefault="00650D77">
          <w:pPr>
            <w:pStyle w:val="16D4EC3C1BB840E793E72284ADB7E522"/>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DD4152CE71624C55ADA4323163595CE3"/>
        <w:category>
          <w:name w:val="General"/>
          <w:gallery w:val="placeholder"/>
        </w:category>
        <w:types>
          <w:type w:val="bbPlcHdr"/>
        </w:types>
        <w:behaviors>
          <w:behavior w:val="content"/>
        </w:behaviors>
        <w:guid w:val="{0B76F56E-DB75-44B9-A5A7-9B65CF900D70}"/>
      </w:docPartPr>
      <w:docPartBody>
        <w:p w:rsidR="00000000" w:rsidRDefault="00650D77">
          <w:pPr>
            <w:pStyle w:val="DD4152CE71624C55ADA4323163595CE3"/>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AE09390AB37E4EEB9B2A21A910E75600"/>
        <w:category>
          <w:name w:val="General"/>
          <w:gallery w:val="placeholder"/>
        </w:category>
        <w:types>
          <w:type w:val="bbPlcHdr"/>
        </w:types>
        <w:behaviors>
          <w:behavior w:val="content"/>
        </w:behaviors>
        <w:guid w:val="{7CE9F4D4-9AED-4480-8C9B-1FA89E9E925C}"/>
      </w:docPartPr>
      <w:docPartBody>
        <w:p w:rsidR="00000000" w:rsidRDefault="00650D77">
          <w:pPr>
            <w:pStyle w:val="AE09390AB37E4EEB9B2A21A910E75600"/>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5F72C6E9A4BD4D019320D1EE9966E283"/>
        <w:category>
          <w:name w:val="General"/>
          <w:gallery w:val="placeholder"/>
        </w:category>
        <w:types>
          <w:type w:val="bbPlcHdr"/>
        </w:types>
        <w:behaviors>
          <w:behavior w:val="content"/>
        </w:behaviors>
        <w:guid w:val="{6CEEB295-D337-4BBA-B8CF-81C79B12541D}"/>
      </w:docPartPr>
      <w:docPartBody>
        <w:p w:rsidR="00000000" w:rsidRDefault="00650D77">
          <w:pPr>
            <w:pStyle w:val="5F72C6E9A4BD4D019320D1EE9966E283"/>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BAB69002FA334DBFB257110400E868A9"/>
        <w:category>
          <w:name w:val="General"/>
          <w:gallery w:val="placeholder"/>
        </w:category>
        <w:types>
          <w:type w:val="bbPlcHdr"/>
        </w:types>
        <w:behaviors>
          <w:behavior w:val="content"/>
        </w:behaviors>
        <w:guid w:val="{B2EAF3E5-B74A-4AAC-B786-9F9D18877B73}"/>
      </w:docPartPr>
      <w:docPartBody>
        <w:p w:rsidR="00000000" w:rsidRDefault="00650D77">
          <w:pPr>
            <w:pStyle w:val="BAB69002FA334DBFB257110400E868A9"/>
          </w:pPr>
          <w:r w:rsidRPr="007B296D">
            <w:rPr>
              <w:rStyle w:val="Textodelmarcadordeposicin"/>
            </w:rPr>
            <w:t>[</w:t>
          </w:r>
          <w:r>
            <w:rPr>
              <w:rStyle w:val="Textodelmarcadordeposicin"/>
            </w:rPr>
            <w:t>Matrícula y Nombre del Estudiante 3</w:t>
          </w:r>
          <w:r w:rsidRPr="007B296D">
            <w:rPr>
              <w:rStyle w:val="Textodelmarcadordeposicin"/>
            </w:rPr>
            <w:t>]</w:t>
          </w:r>
        </w:p>
      </w:docPartBody>
    </w:docPart>
    <w:docPart>
      <w:docPartPr>
        <w:name w:val="891EF36B5B9744CDB2EE7D0C97B3C427"/>
        <w:category>
          <w:name w:val="General"/>
          <w:gallery w:val="placeholder"/>
        </w:category>
        <w:types>
          <w:type w:val="bbPlcHdr"/>
        </w:types>
        <w:behaviors>
          <w:behavior w:val="content"/>
        </w:behaviors>
        <w:guid w:val="{55B04345-BF14-4CED-9FC6-1A5FD797C7D0}"/>
      </w:docPartPr>
      <w:docPartBody>
        <w:p w:rsidR="00000000" w:rsidRDefault="00650D77">
          <w:pPr>
            <w:pStyle w:val="891EF36B5B9744CDB2EE7D0C97B3C427"/>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C689066061154A838BD2F3DFDDBE3C08"/>
        <w:category>
          <w:name w:val="General"/>
          <w:gallery w:val="placeholder"/>
        </w:category>
        <w:types>
          <w:type w:val="bbPlcHdr"/>
        </w:types>
        <w:behaviors>
          <w:behavior w:val="content"/>
        </w:behaviors>
        <w:guid w:val="{1F861955-CBAE-4018-8A88-8817253CFE19}"/>
      </w:docPartPr>
      <w:docPartBody>
        <w:p w:rsidR="00000000" w:rsidRDefault="00650D77">
          <w:pPr>
            <w:pStyle w:val="C689066061154A838BD2F3DFDDBE3C08"/>
          </w:pPr>
          <w:r>
            <w:rPr>
              <w:rStyle w:val="Textodelmarcadordeposicin"/>
            </w:rPr>
            <w:t>[F</w:t>
          </w:r>
          <w:r w:rsidRPr="00523D34">
            <w:rPr>
              <w:rStyle w:val="Textodelmarcadordeposicin"/>
            </w:rPr>
            <w:t>echa de En</w:t>
          </w:r>
          <w:r w:rsidRPr="00523D34">
            <w:rPr>
              <w:rStyle w:val="Textodelmarcadordeposicin"/>
            </w:rPr>
            <w:t>trega]</w:t>
          </w:r>
        </w:p>
      </w:docPartBody>
    </w:docPart>
    <w:docPart>
      <w:docPartPr>
        <w:name w:val="6616679378064F9C91400F5C82E7F1C1"/>
        <w:category>
          <w:name w:val="General"/>
          <w:gallery w:val="placeholder"/>
        </w:category>
        <w:types>
          <w:type w:val="bbPlcHdr"/>
        </w:types>
        <w:behaviors>
          <w:behavior w:val="content"/>
        </w:behaviors>
        <w:guid w:val="{99BBF4DD-72CF-4F92-A2BC-264B2C2A906E}"/>
      </w:docPartPr>
      <w:docPartBody>
        <w:p w:rsidR="00000000" w:rsidRDefault="00650D77">
          <w:pPr>
            <w:pStyle w:val="6616679378064F9C91400F5C82E7F1C1"/>
          </w:pPr>
          <w:r w:rsidRPr="007B296D">
            <w:rPr>
              <w:rStyle w:val="Textodelmarcadordeposicin"/>
            </w:rPr>
            <w:t>[Subject]</w:t>
          </w:r>
        </w:p>
      </w:docPartBody>
    </w:docPart>
    <w:docPart>
      <w:docPartPr>
        <w:name w:val="FFD63908F1DF44A6A268E02A6D452021"/>
        <w:category>
          <w:name w:val="General"/>
          <w:gallery w:val="placeholder"/>
        </w:category>
        <w:types>
          <w:type w:val="bbPlcHdr"/>
        </w:types>
        <w:behaviors>
          <w:behavior w:val="content"/>
        </w:behaviors>
        <w:guid w:val="{4AFCCDBC-FD76-4324-8403-DF061BF0F032}"/>
      </w:docPartPr>
      <w:docPartBody>
        <w:p w:rsidR="00000000" w:rsidRDefault="00650D77">
          <w:pPr>
            <w:pStyle w:val="FFD63908F1DF44A6A268E02A6D452021"/>
          </w:pPr>
          <w:r w:rsidRPr="007B296D">
            <w:rPr>
              <w:rStyle w:val="Textodelmarcadordeposicin"/>
            </w:rPr>
            <w:t>[</w:t>
          </w:r>
          <w:r>
            <w:rPr>
              <w:rStyle w:val="Textodelmarcadordeposicin"/>
            </w:rPr>
            <w:t>Título del trabajo</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77"/>
    <w:rsid w:val="00650D7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S" w:eastAsia="es-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297CD574BF8438380EEAC9943FB7844">
    <w:name w:val="E297CD574BF8438380EEAC9943FB7844"/>
  </w:style>
  <w:style w:type="paragraph" w:customStyle="1" w:styleId="8C69871C7E67417ABDD2D69EFDDDF834">
    <w:name w:val="8C69871C7E67417ABDD2D69EFDDDF834"/>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val="es-DO" w:eastAsia="en-US"/>
    </w:rPr>
  </w:style>
  <w:style w:type="paragraph" w:customStyle="1" w:styleId="2C97AB67F1194850A3CB6FDAC5EF6C2B">
    <w:name w:val="2C97AB67F1194850A3CB6FDAC5EF6C2B"/>
  </w:style>
  <w:style w:type="paragraph" w:customStyle="1" w:styleId="1870BFDD3AEA4C5DB8AB2A2CCEBC85EA">
    <w:name w:val="1870BFDD3AEA4C5DB8AB2A2CCEBC85EA"/>
  </w:style>
  <w:style w:type="paragraph" w:customStyle="1" w:styleId="DA3D22DD1CC74D68A4C4571B020DCA04">
    <w:name w:val="DA3D22DD1CC74D68A4C4571B020DCA04"/>
  </w:style>
  <w:style w:type="paragraph" w:customStyle="1" w:styleId="D0F6BE06C0FE451B996A299594AABAA8">
    <w:name w:val="D0F6BE06C0FE451B996A299594AABAA8"/>
  </w:style>
  <w:style w:type="paragraph" w:customStyle="1" w:styleId="9180CD344D3D4095B573CF3529B32EF3">
    <w:name w:val="9180CD344D3D4095B573CF3529B32EF3"/>
  </w:style>
  <w:style w:type="paragraph" w:customStyle="1" w:styleId="DF10C16CC25745A39B22FB958029656E">
    <w:name w:val="DF10C16CC25745A39B22FB958029656E"/>
  </w:style>
  <w:style w:type="paragraph" w:customStyle="1" w:styleId="6B3E8A3B3C5544ACA0498A7A95098ECA">
    <w:name w:val="6B3E8A3B3C5544ACA0498A7A95098ECA"/>
  </w:style>
  <w:style w:type="paragraph" w:customStyle="1" w:styleId="16D4EC3C1BB840E793E72284ADB7E522">
    <w:name w:val="16D4EC3C1BB840E793E72284ADB7E522"/>
  </w:style>
  <w:style w:type="paragraph" w:customStyle="1" w:styleId="DD4152CE71624C55ADA4323163595CE3">
    <w:name w:val="DD4152CE71624C55ADA4323163595CE3"/>
  </w:style>
  <w:style w:type="paragraph" w:customStyle="1" w:styleId="AE09390AB37E4EEB9B2A21A910E75600">
    <w:name w:val="AE09390AB37E4EEB9B2A21A910E75600"/>
  </w:style>
  <w:style w:type="paragraph" w:customStyle="1" w:styleId="5F72C6E9A4BD4D019320D1EE9966E283">
    <w:name w:val="5F72C6E9A4BD4D019320D1EE9966E283"/>
  </w:style>
  <w:style w:type="paragraph" w:customStyle="1" w:styleId="BAB69002FA334DBFB257110400E868A9">
    <w:name w:val="BAB69002FA334DBFB257110400E868A9"/>
  </w:style>
  <w:style w:type="paragraph" w:customStyle="1" w:styleId="891EF36B5B9744CDB2EE7D0C97B3C427">
    <w:name w:val="891EF36B5B9744CDB2EE7D0C97B3C427"/>
  </w:style>
  <w:style w:type="paragraph" w:customStyle="1" w:styleId="C689066061154A838BD2F3DFDDBE3C08">
    <w:name w:val="C689066061154A838BD2F3DFDDBE3C08"/>
  </w:style>
  <w:style w:type="paragraph" w:customStyle="1" w:styleId="6616679378064F9C91400F5C82E7F1C1">
    <w:name w:val="6616679378064F9C91400F5C82E7F1C1"/>
  </w:style>
  <w:style w:type="paragraph" w:customStyle="1" w:styleId="FFD63908F1DF44A6A268E02A6D452021">
    <w:name w:val="FFD63908F1DF44A6A268E02A6D452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F49BA9-14B9-4FB3-8534-65A7201F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Tic-Tac-Toe</Template>
  <TotalTime>48</TotalTime>
  <Pages>11</Pages>
  <Words>1140</Words>
  <Characters>6271</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Tic-Tac-Toe</dc:title>
  <dc:subject/>
  <dc:creator>máximo rodríguez</dc:creator>
  <cp:lastModifiedBy>máximo rodríguez</cp:lastModifiedBy>
  <cp:revision>2</cp:revision>
  <dcterms:created xsi:type="dcterms:W3CDTF">2016-10-01T22:30:00Z</dcterms:created>
  <dcterms:modified xsi:type="dcterms:W3CDTF">2016-10-01T23:21:00Z</dcterms:modified>
</cp:coreProperties>
</file>